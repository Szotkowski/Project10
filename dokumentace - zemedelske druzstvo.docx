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CFC8" w14:textId="0CDBD734" w:rsidR="6C367830" w:rsidRDefault="6C367830" w:rsidP="6C367830">
      <w:pPr>
        <w:spacing w:line="276" w:lineRule="auto"/>
        <w:jc w:val="center"/>
      </w:pPr>
    </w:p>
    <w:p w14:paraId="6494AD28" w14:textId="6AF4E6AD" w:rsidR="6C367830" w:rsidRDefault="6C367830" w:rsidP="6C367830">
      <w:pPr>
        <w:spacing w:line="276" w:lineRule="auto"/>
        <w:jc w:val="center"/>
      </w:pPr>
    </w:p>
    <w:p w14:paraId="11DA1852" w14:textId="2833DE0C" w:rsidR="6C367830" w:rsidRDefault="6C367830" w:rsidP="6C367830">
      <w:pPr>
        <w:spacing w:line="276" w:lineRule="auto"/>
        <w:jc w:val="center"/>
      </w:pPr>
    </w:p>
    <w:p w14:paraId="38CD9E23" w14:textId="4B4FE288" w:rsidR="6C367830" w:rsidRDefault="6C367830" w:rsidP="6C367830">
      <w:pPr>
        <w:spacing w:line="276" w:lineRule="auto"/>
        <w:jc w:val="center"/>
      </w:pPr>
    </w:p>
    <w:p w14:paraId="225EFD1B" w14:textId="132DA0B8" w:rsidR="6C367830" w:rsidRDefault="6C367830" w:rsidP="6C367830">
      <w:pPr>
        <w:spacing w:line="276" w:lineRule="auto"/>
        <w:jc w:val="center"/>
      </w:pPr>
    </w:p>
    <w:p w14:paraId="6D2D7C36" w14:textId="615D54F9" w:rsidR="6C367830" w:rsidRDefault="6C367830" w:rsidP="6C367830">
      <w:pPr>
        <w:spacing w:line="276" w:lineRule="auto"/>
        <w:jc w:val="center"/>
      </w:pPr>
    </w:p>
    <w:p w14:paraId="3B8E673E" w14:textId="7322F431" w:rsidR="6C367830" w:rsidRDefault="6C367830" w:rsidP="6C367830">
      <w:pPr>
        <w:spacing w:line="276" w:lineRule="auto"/>
        <w:jc w:val="center"/>
      </w:pPr>
    </w:p>
    <w:p w14:paraId="720261B6" w14:textId="4CFF5D27" w:rsidR="6C367830" w:rsidRDefault="6C367830" w:rsidP="6C367830">
      <w:pPr>
        <w:spacing w:line="276" w:lineRule="auto"/>
        <w:jc w:val="center"/>
      </w:pPr>
    </w:p>
    <w:p w14:paraId="2DF70D96" w14:textId="3ED05C49" w:rsidR="6C367830" w:rsidRDefault="6C367830" w:rsidP="6C367830">
      <w:pPr>
        <w:spacing w:line="276" w:lineRule="auto"/>
        <w:jc w:val="center"/>
      </w:pPr>
    </w:p>
    <w:p w14:paraId="7FBAA725" w14:textId="31779866" w:rsidR="6C367830" w:rsidRDefault="6C367830" w:rsidP="6C367830">
      <w:pPr>
        <w:spacing w:line="276" w:lineRule="auto"/>
        <w:jc w:val="center"/>
      </w:pPr>
    </w:p>
    <w:p w14:paraId="0B5F2AA1" w14:textId="21D64288" w:rsidR="6C367830" w:rsidRDefault="6C367830" w:rsidP="6C367830">
      <w:pPr>
        <w:spacing w:line="276" w:lineRule="auto"/>
        <w:jc w:val="center"/>
      </w:pPr>
    </w:p>
    <w:p w14:paraId="39B18503" w14:textId="2BE0F07E" w:rsidR="6C367830" w:rsidRDefault="6C367830" w:rsidP="6C367830">
      <w:pPr>
        <w:spacing w:line="276" w:lineRule="auto"/>
        <w:jc w:val="center"/>
      </w:pPr>
    </w:p>
    <w:p w14:paraId="03176129" w14:textId="0EE7365E" w:rsidR="6C367830" w:rsidRDefault="6C367830" w:rsidP="6C367830">
      <w:pPr>
        <w:spacing w:line="276" w:lineRule="auto"/>
        <w:jc w:val="center"/>
      </w:pPr>
    </w:p>
    <w:p w14:paraId="5086D386" w14:textId="57D54730" w:rsidR="6C367830" w:rsidRDefault="6C367830" w:rsidP="6C367830">
      <w:pPr>
        <w:spacing w:line="276" w:lineRule="auto"/>
        <w:jc w:val="center"/>
      </w:pPr>
    </w:p>
    <w:p w14:paraId="76015AA9" w14:textId="39F439A0" w:rsidR="6C367830" w:rsidRDefault="6C367830" w:rsidP="6C367830">
      <w:pPr>
        <w:spacing w:line="276" w:lineRule="auto"/>
        <w:jc w:val="center"/>
      </w:pPr>
    </w:p>
    <w:p w14:paraId="143388C4" w14:textId="2CDEA7D5" w:rsidR="6C367830" w:rsidRDefault="6C367830" w:rsidP="6C367830">
      <w:pPr>
        <w:spacing w:line="276" w:lineRule="auto"/>
        <w:jc w:val="center"/>
      </w:pPr>
    </w:p>
    <w:p w14:paraId="70D7F073" w14:textId="59A4891A" w:rsidR="6C367830" w:rsidRDefault="6C367830" w:rsidP="6C367830">
      <w:pPr>
        <w:spacing w:line="276" w:lineRule="auto"/>
        <w:jc w:val="center"/>
      </w:pPr>
    </w:p>
    <w:p w14:paraId="0A57506B" w14:textId="22B14818" w:rsidR="6C367830" w:rsidRDefault="6C367830" w:rsidP="6C367830">
      <w:pPr>
        <w:spacing w:line="276" w:lineRule="auto"/>
        <w:jc w:val="center"/>
      </w:pPr>
    </w:p>
    <w:p w14:paraId="6EE61F1B" w14:textId="5A4CAF0B" w:rsidR="004835CD" w:rsidRDefault="7A6B0B50" w:rsidP="6C367830">
      <w:pPr>
        <w:spacing w:line="276" w:lineRule="auto"/>
        <w:jc w:val="center"/>
        <w:rPr>
          <w:sz w:val="48"/>
          <w:szCs w:val="48"/>
        </w:rPr>
      </w:pPr>
      <w:r w:rsidRPr="6C367830">
        <w:rPr>
          <w:sz w:val="48"/>
          <w:szCs w:val="48"/>
        </w:rPr>
        <w:t>Zemědělské družstvo</w:t>
      </w:r>
    </w:p>
    <w:p w14:paraId="0D44450D" w14:textId="77777777" w:rsidR="004835CD" w:rsidRDefault="66745496" w:rsidP="6C367830">
      <w:pPr>
        <w:spacing w:line="276" w:lineRule="auto"/>
        <w:jc w:val="center"/>
        <w:rPr>
          <w:sz w:val="32"/>
          <w:szCs w:val="32"/>
        </w:rPr>
      </w:pPr>
      <w:r w:rsidRPr="6C367830">
        <w:rPr>
          <w:sz w:val="32"/>
          <w:szCs w:val="32"/>
        </w:rPr>
        <w:t>Autor</w:t>
      </w:r>
    </w:p>
    <w:p w14:paraId="0F19A91D" w14:textId="5D631279" w:rsidR="004835CD" w:rsidRDefault="7A6B0B50" w:rsidP="6C367830">
      <w:pPr>
        <w:spacing w:line="276" w:lineRule="auto"/>
        <w:jc w:val="center"/>
        <w:rPr>
          <w:sz w:val="32"/>
          <w:szCs w:val="32"/>
        </w:rPr>
      </w:pPr>
      <w:r w:rsidRPr="6C367830">
        <w:rPr>
          <w:sz w:val="32"/>
          <w:szCs w:val="32"/>
        </w:rPr>
        <w:t>Jindřich Šantrůček, Michael Szotkowski</w:t>
      </w:r>
    </w:p>
    <w:p w14:paraId="66798983" w14:textId="5B59763E" w:rsidR="004835CD" w:rsidRDefault="7A6B0B50" w:rsidP="6C367830">
      <w:pPr>
        <w:spacing w:line="276" w:lineRule="auto"/>
        <w:jc w:val="center"/>
        <w:rPr>
          <w:sz w:val="32"/>
          <w:szCs w:val="32"/>
        </w:rPr>
      </w:pPr>
      <w:r w:rsidRPr="6C367830">
        <w:rPr>
          <w:sz w:val="32"/>
          <w:szCs w:val="32"/>
        </w:rPr>
        <w:t xml:space="preserve">Ing. Pavel </w:t>
      </w:r>
      <w:proofErr w:type="spellStart"/>
      <w:r w:rsidRPr="6C367830">
        <w:rPr>
          <w:sz w:val="32"/>
          <w:szCs w:val="32"/>
        </w:rPr>
        <w:t>Turčínek</w:t>
      </w:r>
      <w:proofErr w:type="spellEnd"/>
      <w:r w:rsidRPr="6C367830">
        <w:rPr>
          <w:sz w:val="32"/>
          <w:szCs w:val="32"/>
        </w:rPr>
        <w:t>, Ph.D.</w:t>
      </w:r>
    </w:p>
    <w:p w14:paraId="5F9D4778" w14:textId="24724EFC" w:rsidR="004835CD" w:rsidRPr="001E5CE3" w:rsidRDefault="7A6B0B50" w:rsidP="6C367830">
      <w:pPr>
        <w:spacing w:line="276" w:lineRule="auto"/>
        <w:jc w:val="center"/>
        <w:rPr>
          <w:color w:val="000000" w:themeColor="text1"/>
          <w:sz w:val="32"/>
          <w:szCs w:val="32"/>
        </w:rPr>
      </w:pPr>
      <w:r w:rsidRPr="6C367830">
        <w:rPr>
          <w:sz w:val="32"/>
          <w:szCs w:val="32"/>
        </w:rPr>
        <w:t>Administrace IS/ICT</w:t>
      </w:r>
    </w:p>
    <w:p w14:paraId="2FCBC17A" w14:textId="160438E4" w:rsidR="004835CD" w:rsidRDefault="7A6B0B50" w:rsidP="6C367830">
      <w:pPr>
        <w:spacing w:line="276" w:lineRule="auto"/>
        <w:jc w:val="center"/>
        <w:rPr>
          <w:sz w:val="32"/>
          <w:szCs w:val="32"/>
        </w:rPr>
      </w:pPr>
      <w:r w:rsidRPr="6C367830">
        <w:rPr>
          <w:sz w:val="32"/>
          <w:szCs w:val="32"/>
        </w:rPr>
        <w:t>10. 03. 2024</w:t>
      </w:r>
    </w:p>
    <w:p w14:paraId="1EDAE6E4" w14:textId="4DD3FF79" w:rsidR="004835CD" w:rsidRDefault="001E5CE3" w:rsidP="6C367830">
      <w:pPr>
        <w:spacing w:line="276" w:lineRule="auto"/>
      </w:pPr>
      <w:r w:rsidRPr="6C367830">
        <w:br w:type="page"/>
      </w:r>
    </w:p>
    <w:p w14:paraId="2E7E6A0A" w14:textId="6F70A066" w:rsidR="004835CD" w:rsidRDefault="29FEE671" w:rsidP="72774B1D">
      <w:pPr>
        <w:pStyle w:val="Nadpis1"/>
        <w:keepLines/>
        <w:spacing w:line="276" w:lineRule="auto"/>
        <w:rPr>
          <w:b w:val="0"/>
          <w:color w:val="000000" w:themeColor="text1"/>
          <w:sz w:val="40"/>
          <w:szCs w:val="40"/>
        </w:rPr>
      </w:pPr>
      <w:bookmarkStart w:id="0" w:name="_Toc669949835"/>
      <w:r w:rsidRPr="72774B1D">
        <w:rPr>
          <w:sz w:val="40"/>
          <w:szCs w:val="40"/>
        </w:rPr>
        <w:lastRenderedPageBreak/>
        <w:t>Obsa</w:t>
      </w:r>
      <w:r w:rsidR="4396CEE0" w:rsidRPr="72774B1D">
        <w:rPr>
          <w:sz w:val="40"/>
          <w:szCs w:val="40"/>
        </w:rPr>
        <w:t>h</w:t>
      </w:r>
      <w:bookmarkEnd w:id="0"/>
    </w:p>
    <w:sdt>
      <w:sdtPr>
        <w:id w:val="61825222"/>
        <w:docPartObj>
          <w:docPartGallery w:val="Table of Contents"/>
          <w:docPartUnique/>
        </w:docPartObj>
      </w:sdtPr>
      <w:sdtContent>
        <w:p w14:paraId="3A396AD9" w14:textId="30CBD93E" w:rsidR="004835CD" w:rsidRDefault="001E5CE3" w:rsidP="6C367830">
          <w:pPr>
            <w:pStyle w:val="Obsah1"/>
            <w:tabs>
              <w:tab w:val="right" w:leader="dot" w:pos="8295"/>
            </w:tabs>
            <w:rPr>
              <w:rStyle w:val="Hypertextovodkaz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669949835">
            <w:r w:rsidR="72774B1D" w:rsidRPr="72774B1D">
              <w:rPr>
                <w:rStyle w:val="Hypertextovodkaz"/>
              </w:rPr>
              <w:t>Obsah</w:t>
            </w:r>
            <w:r>
              <w:tab/>
            </w:r>
            <w:r>
              <w:fldChar w:fldCharType="begin"/>
            </w:r>
            <w:r>
              <w:instrText>PAGEREF _Toc669949835 \h</w:instrText>
            </w:r>
            <w:r>
              <w:fldChar w:fldCharType="separate"/>
            </w:r>
            <w:r w:rsidR="72774B1D" w:rsidRPr="72774B1D">
              <w:rPr>
                <w:rStyle w:val="Hypertextovodkaz"/>
              </w:rPr>
              <w:t>1</w:t>
            </w:r>
            <w:r>
              <w:fldChar w:fldCharType="end"/>
            </w:r>
          </w:hyperlink>
        </w:p>
        <w:p w14:paraId="250C92DA" w14:textId="2F49EBA0" w:rsidR="004835CD" w:rsidRDefault="00000000" w:rsidP="6C367830">
          <w:pPr>
            <w:pStyle w:val="Obsah1"/>
            <w:tabs>
              <w:tab w:val="right" w:leader="dot" w:pos="8295"/>
            </w:tabs>
            <w:rPr>
              <w:rStyle w:val="Hypertextovodkaz"/>
            </w:rPr>
          </w:pPr>
          <w:hyperlink w:anchor="_Toc1401398090">
            <w:r w:rsidR="72774B1D" w:rsidRPr="72774B1D">
              <w:rPr>
                <w:rStyle w:val="Hypertextovodkaz"/>
              </w:rPr>
              <w:t>Úvod</w:t>
            </w:r>
            <w:r w:rsidR="001E5CE3">
              <w:tab/>
            </w:r>
            <w:r w:rsidR="001E5CE3">
              <w:fldChar w:fldCharType="begin"/>
            </w:r>
            <w:r w:rsidR="001E5CE3">
              <w:instrText>PAGEREF _Toc1401398090 \h</w:instrText>
            </w:r>
            <w:r w:rsidR="001E5CE3">
              <w:fldChar w:fldCharType="separate"/>
            </w:r>
            <w:r w:rsidR="72774B1D" w:rsidRPr="72774B1D">
              <w:rPr>
                <w:rStyle w:val="Hypertextovodkaz"/>
              </w:rPr>
              <w:t>2</w:t>
            </w:r>
            <w:r w:rsidR="001E5CE3">
              <w:fldChar w:fldCharType="end"/>
            </w:r>
          </w:hyperlink>
        </w:p>
        <w:p w14:paraId="3EF1C825" w14:textId="7792A736" w:rsidR="004835CD" w:rsidRDefault="00000000" w:rsidP="6C367830">
          <w:pPr>
            <w:pStyle w:val="Obsah1"/>
            <w:tabs>
              <w:tab w:val="right" w:leader="dot" w:pos="8295"/>
            </w:tabs>
            <w:rPr>
              <w:rStyle w:val="Hypertextovodkaz"/>
            </w:rPr>
          </w:pPr>
          <w:hyperlink w:anchor="_Toc2059797458">
            <w:r w:rsidR="72774B1D" w:rsidRPr="72774B1D">
              <w:rPr>
                <w:rStyle w:val="Hypertextovodkaz"/>
              </w:rPr>
              <w:t>1. Maticový diagram</w:t>
            </w:r>
            <w:r w:rsidR="001E5CE3">
              <w:tab/>
            </w:r>
            <w:r w:rsidR="001E5CE3">
              <w:fldChar w:fldCharType="begin"/>
            </w:r>
            <w:r w:rsidR="001E5CE3">
              <w:instrText>PAGEREF _Toc2059797458 \h</w:instrText>
            </w:r>
            <w:r w:rsidR="001E5CE3">
              <w:fldChar w:fldCharType="separate"/>
            </w:r>
            <w:r w:rsidR="72774B1D" w:rsidRPr="72774B1D">
              <w:rPr>
                <w:rStyle w:val="Hypertextovodkaz"/>
              </w:rPr>
              <w:t>3</w:t>
            </w:r>
            <w:r w:rsidR="001E5CE3">
              <w:fldChar w:fldCharType="end"/>
            </w:r>
          </w:hyperlink>
        </w:p>
        <w:p w14:paraId="54001AB8" w14:textId="1FD1FD85" w:rsidR="004835CD" w:rsidRDefault="00000000" w:rsidP="6C367830">
          <w:pPr>
            <w:pStyle w:val="Obsah1"/>
            <w:tabs>
              <w:tab w:val="right" w:leader="dot" w:pos="8295"/>
            </w:tabs>
            <w:rPr>
              <w:rStyle w:val="Hypertextovodkaz"/>
            </w:rPr>
          </w:pPr>
          <w:hyperlink w:anchor="_Toc1934456525">
            <w:r w:rsidR="72774B1D" w:rsidRPr="72774B1D">
              <w:rPr>
                <w:rStyle w:val="Hypertextovodkaz"/>
              </w:rPr>
              <w:t>2. ER diagram</w:t>
            </w:r>
            <w:r w:rsidR="001E5CE3">
              <w:tab/>
            </w:r>
            <w:r w:rsidR="001E5CE3">
              <w:fldChar w:fldCharType="begin"/>
            </w:r>
            <w:r w:rsidR="001E5CE3">
              <w:instrText>PAGEREF _Toc1934456525 \h</w:instrText>
            </w:r>
            <w:r w:rsidR="001E5CE3">
              <w:fldChar w:fldCharType="separate"/>
            </w:r>
            <w:r w:rsidR="72774B1D" w:rsidRPr="72774B1D">
              <w:rPr>
                <w:rStyle w:val="Hypertextovodkaz"/>
              </w:rPr>
              <w:t>4</w:t>
            </w:r>
            <w:r w:rsidR="001E5CE3">
              <w:fldChar w:fldCharType="end"/>
            </w:r>
          </w:hyperlink>
        </w:p>
        <w:p w14:paraId="4864907A" w14:textId="48C32427" w:rsidR="004835CD" w:rsidRDefault="00000000" w:rsidP="6C367830">
          <w:pPr>
            <w:pStyle w:val="Obsah1"/>
            <w:tabs>
              <w:tab w:val="right" w:leader="dot" w:pos="8295"/>
            </w:tabs>
            <w:rPr>
              <w:rStyle w:val="Hypertextovodkaz"/>
            </w:rPr>
          </w:pPr>
          <w:hyperlink w:anchor="_Toc1732667744">
            <w:r w:rsidR="72774B1D" w:rsidRPr="72774B1D">
              <w:rPr>
                <w:rStyle w:val="Hypertextovodkaz"/>
              </w:rPr>
              <w:t>3. ERDish věty</w:t>
            </w:r>
            <w:r w:rsidR="001E5CE3">
              <w:tab/>
            </w:r>
            <w:r w:rsidR="001E5CE3">
              <w:fldChar w:fldCharType="begin"/>
            </w:r>
            <w:r w:rsidR="001E5CE3">
              <w:instrText>PAGEREF _Toc1732667744 \h</w:instrText>
            </w:r>
            <w:r w:rsidR="001E5CE3">
              <w:fldChar w:fldCharType="separate"/>
            </w:r>
            <w:r w:rsidR="72774B1D" w:rsidRPr="72774B1D">
              <w:rPr>
                <w:rStyle w:val="Hypertextovodkaz"/>
              </w:rPr>
              <w:t>5</w:t>
            </w:r>
            <w:r w:rsidR="001E5CE3">
              <w:fldChar w:fldCharType="end"/>
            </w:r>
          </w:hyperlink>
        </w:p>
        <w:p w14:paraId="1560BDAA" w14:textId="3BC08BC6" w:rsidR="004835CD" w:rsidRDefault="00000000" w:rsidP="00110A84">
          <w:pPr>
            <w:pStyle w:val="Obsah1"/>
            <w:tabs>
              <w:tab w:val="right" w:leader="dot" w:pos="8295"/>
            </w:tabs>
            <w:rPr>
              <w:rStyle w:val="Hypertextovodkaz"/>
            </w:rPr>
          </w:pPr>
          <w:hyperlink w:anchor="_Toc918822551">
            <w:r w:rsidR="72774B1D" w:rsidRPr="72774B1D">
              <w:rPr>
                <w:rStyle w:val="Hypertextovodkaz"/>
              </w:rPr>
              <w:t>4. Integritní omezení</w:t>
            </w:r>
            <w:r w:rsidR="001E5CE3">
              <w:tab/>
            </w:r>
            <w:r w:rsidR="001E5CE3">
              <w:fldChar w:fldCharType="begin"/>
            </w:r>
            <w:r w:rsidR="001E5CE3">
              <w:instrText>PAGEREF _Toc918822551 \h</w:instrText>
            </w:r>
            <w:r w:rsidR="001E5CE3">
              <w:fldChar w:fldCharType="separate"/>
            </w:r>
            <w:r w:rsidR="72774B1D" w:rsidRPr="72774B1D">
              <w:rPr>
                <w:rStyle w:val="Hypertextovodkaz"/>
              </w:rPr>
              <w:t>6</w:t>
            </w:r>
            <w:r w:rsidR="001E5CE3">
              <w:fldChar w:fldCharType="end"/>
            </w:r>
          </w:hyperlink>
        </w:p>
        <w:p w14:paraId="1C9D59B8" w14:textId="2D55DDA1" w:rsidR="004835CD" w:rsidRDefault="00000000" w:rsidP="6C367830">
          <w:pPr>
            <w:pStyle w:val="Obsah1"/>
            <w:tabs>
              <w:tab w:val="right" w:leader="dot" w:pos="8295"/>
            </w:tabs>
            <w:rPr>
              <w:rStyle w:val="Hypertextovodkaz"/>
            </w:rPr>
          </w:pPr>
          <w:hyperlink w:anchor="_Toc1380182292">
            <w:r w:rsidR="72774B1D" w:rsidRPr="72774B1D">
              <w:rPr>
                <w:rStyle w:val="Hypertextovodkaz"/>
              </w:rPr>
              <w:t>Závěr</w:t>
            </w:r>
            <w:r w:rsidR="001E5CE3">
              <w:tab/>
            </w:r>
            <w:r w:rsidR="001E5CE3">
              <w:fldChar w:fldCharType="begin"/>
            </w:r>
            <w:r w:rsidR="001E5CE3">
              <w:instrText>PAGEREF _Toc1380182292 \h</w:instrText>
            </w:r>
            <w:r w:rsidR="001E5CE3">
              <w:fldChar w:fldCharType="separate"/>
            </w:r>
            <w:r w:rsidR="72774B1D" w:rsidRPr="72774B1D">
              <w:rPr>
                <w:rStyle w:val="Hypertextovodkaz"/>
              </w:rPr>
              <w:t>6</w:t>
            </w:r>
            <w:r w:rsidR="001E5CE3">
              <w:fldChar w:fldCharType="end"/>
            </w:r>
          </w:hyperlink>
          <w:r w:rsidR="001E5CE3">
            <w:fldChar w:fldCharType="end"/>
          </w:r>
        </w:p>
      </w:sdtContent>
    </w:sdt>
    <w:p w14:paraId="616EAD66" w14:textId="7B9D4719" w:rsidR="004835CD" w:rsidRDefault="001E5CE3" w:rsidP="6C367830">
      <w:pPr>
        <w:spacing w:line="276" w:lineRule="auto"/>
      </w:pPr>
      <w:r w:rsidRPr="6C367830">
        <w:br w:type="page"/>
      </w:r>
    </w:p>
    <w:p w14:paraId="577C921A" w14:textId="49D7E6F7" w:rsidR="004835CD" w:rsidRDefault="5C30EC4A" w:rsidP="6C367830">
      <w:pPr>
        <w:pStyle w:val="Nadpis1"/>
        <w:spacing w:line="276" w:lineRule="auto"/>
        <w:rPr>
          <w:sz w:val="40"/>
          <w:szCs w:val="40"/>
        </w:rPr>
      </w:pPr>
      <w:bookmarkStart w:id="1" w:name="_Toc1401398090"/>
      <w:r w:rsidRPr="72774B1D">
        <w:rPr>
          <w:sz w:val="40"/>
          <w:szCs w:val="40"/>
        </w:rPr>
        <w:lastRenderedPageBreak/>
        <w:t>Úvod</w:t>
      </w:r>
      <w:bookmarkEnd w:id="1"/>
    </w:p>
    <w:p w14:paraId="0A47BBE5" w14:textId="7EB795A8" w:rsidR="38606ED4" w:rsidRDefault="38606ED4" w:rsidP="6C367830">
      <w:pPr>
        <w:spacing w:line="276" w:lineRule="auto"/>
      </w:pPr>
      <w:r w:rsidRPr="6C367830">
        <w:t>Projekt jsme započali stanovením entit a atributů z textu. Každý jsme vypracovali vlastní návrh a poté jsme se společně shodli na ustáleném znění.  Po určení entit následoval maticový diagram</w:t>
      </w:r>
      <w:r w:rsidR="44A94E7F" w:rsidRPr="6C367830">
        <w:t>, kde jsme udělali názvy vztahů a začali jsme pracovat na prvním návrhu ER diagramu, který byl zatím bez vztahů z </w:t>
      </w:r>
      <w:r w:rsidR="7CB91D06" w:rsidRPr="6C367830">
        <w:t>důvodu,</w:t>
      </w:r>
      <w:r w:rsidR="44A94E7F" w:rsidRPr="6C367830">
        <w:t xml:space="preserve"> aby se doplnili</w:t>
      </w:r>
      <w:r w:rsidR="7CB91D06" w:rsidRPr="6C367830">
        <w:t xml:space="preserve"> </w:t>
      </w:r>
      <w:r w:rsidR="44A94E7F" w:rsidRPr="6C367830">
        <w:t>atributy</w:t>
      </w:r>
      <w:r w:rsidR="7CB91D06" w:rsidRPr="6C367830">
        <w:t>, upravilo se pár věcí a mohli jsme si lépe představit konečnou iteraci</w:t>
      </w:r>
      <w:r w:rsidR="44A94E7F" w:rsidRPr="6C367830">
        <w:t>.</w:t>
      </w:r>
      <w:r w:rsidR="7CB91D06" w:rsidRPr="6C367830">
        <w:t xml:space="preserve"> </w:t>
      </w:r>
      <w:r w:rsidR="44A94E7F" w:rsidRPr="6C367830">
        <w:t>Abychom zjistili kardinalitu a povinnost vztahů museli jsme urči</w:t>
      </w:r>
      <w:r w:rsidR="7CB91D06" w:rsidRPr="6C367830">
        <w:t xml:space="preserve">t </w:t>
      </w:r>
      <w:proofErr w:type="spellStart"/>
      <w:r w:rsidR="7CB91D06" w:rsidRPr="6C367830">
        <w:t>ERDish</w:t>
      </w:r>
      <w:proofErr w:type="spellEnd"/>
      <w:r w:rsidR="7CB91D06" w:rsidRPr="6C367830">
        <w:t xml:space="preserve"> věty. Zjistili jsme, že vše se dá popsat několika způsoby, a tudíž jsme si vždy museli obhájit své řešení nebo se dohodnout na jednom. Poté jsem už měli hotový diagram, ale při kontrole jsme </w:t>
      </w:r>
      <w:r w:rsidR="5E6A6BE7" w:rsidRPr="6C367830">
        <w:t>přišli na další úskalí a museli jsme znovu několik věcí přepracovat, a přitom vymýšlet integritní omezení, která by odůvodnila a zjednodušila naše počínání.</w:t>
      </w:r>
    </w:p>
    <w:p w14:paraId="5C9BA140" w14:textId="06353255" w:rsidR="6C367830" w:rsidRDefault="6C367830" w:rsidP="6C367830">
      <w:pPr>
        <w:spacing w:line="276" w:lineRule="auto"/>
      </w:pPr>
      <w:r w:rsidRPr="6C367830">
        <w:br w:type="page"/>
      </w:r>
    </w:p>
    <w:p w14:paraId="65CA8B2E" w14:textId="46C62ECF" w:rsidR="00A24590" w:rsidRDefault="7E120387" w:rsidP="6C367830">
      <w:pPr>
        <w:pStyle w:val="Nadpis1"/>
        <w:spacing w:line="276" w:lineRule="auto"/>
        <w:rPr>
          <w:sz w:val="40"/>
          <w:szCs w:val="40"/>
        </w:rPr>
      </w:pPr>
      <w:bookmarkStart w:id="2" w:name="_Toc2059797458"/>
      <w:r w:rsidRPr="72774B1D">
        <w:rPr>
          <w:sz w:val="40"/>
          <w:szCs w:val="40"/>
        </w:rPr>
        <w:lastRenderedPageBreak/>
        <w:t>1</w:t>
      </w:r>
      <w:r w:rsidR="54BBFE2A" w:rsidRPr="72774B1D">
        <w:rPr>
          <w:sz w:val="40"/>
          <w:szCs w:val="40"/>
        </w:rPr>
        <w:t xml:space="preserve">. </w:t>
      </w:r>
      <w:r w:rsidR="158BA50B" w:rsidRPr="72774B1D">
        <w:rPr>
          <w:sz w:val="40"/>
          <w:szCs w:val="40"/>
        </w:rPr>
        <w:t>Maticový diagram</w:t>
      </w:r>
      <w:bookmarkEnd w:id="2"/>
    </w:p>
    <w:tbl>
      <w:tblPr>
        <w:tblStyle w:val="Mkatabulky"/>
        <w:tblW w:w="11910" w:type="dxa"/>
        <w:tblInd w:w="-1689" w:type="dxa"/>
        <w:tblLayout w:type="fixed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E90BF7" w:rsidRPr="00DD0FF8" w14:paraId="16FDAC24" w14:textId="77777777" w:rsidTr="00DD0FF8">
        <w:trPr>
          <w:trHeight w:val="20"/>
        </w:trPr>
        <w:tc>
          <w:tcPr>
            <w:tcW w:w="794" w:type="dxa"/>
          </w:tcPr>
          <w:p w14:paraId="03D3ECFC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5EEB4D60" w14:textId="0787A878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osoba</w:t>
            </w:r>
          </w:p>
        </w:tc>
        <w:tc>
          <w:tcPr>
            <w:tcW w:w="794" w:type="dxa"/>
          </w:tcPr>
          <w:p w14:paraId="0EEF4CD1" w14:textId="2C47F042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pozemek</w:t>
            </w:r>
          </w:p>
        </w:tc>
        <w:tc>
          <w:tcPr>
            <w:tcW w:w="794" w:type="dxa"/>
          </w:tcPr>
          <w:p w14:paraId="6EA2E01F" w14:textId="724C3CED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sad</w:t>
            </w:r>
          </w:p>
        </w:tc>
        <w:tc>
          <w:tcPr>
            <w:tcW w:w="794" w:type="dxa"/>
          </w:tcPr>
          <w:p w14:paraId="74372289" w14:textId="6A2B1B0F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pole</w:t>
            </w:r>
          </w:p>
        </w:tc>
        <w:tc>
          <w:tcPr>
            <w:tcW w:w="794" w:type="dxa"/>
          </w:tcPr>
          <w:p w14:paraId="0234DB4F" w14:textId="25E85029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postřik</w:t>
            </w:r>
          </w:p>
        </w:tc>
        <w:tc>
          <w:tcPr>
            <w:tcW w:w="794" w:type="dxa"/>
          </w:tcPr>
          <w:p w14:paraId="40CE0ACA" w14:textId="1D56D8E7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stříhání</w:t>
            </w:r>
          </w:p>
        </w:tc>
        <w:tc>
          <w:tcPr>
            <w:tcW w:w="794" w:type="dxa"/>
          </w:tcPr>
          <w:p w14:paraId="3B80BDDA" w14:textId="31E555AC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orání</w:t>
            </w:r>
          </w:p>
        </w:tc>
        <w:tc>
          <w:tcPr>
            <w:tcW w:w="794" w:type="dxa"/>
          </w:tcPr>
          <w:p w14:paraId="55003633" w14:textId="55BC9FDF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hnojení</w:t>
            </w:r>
          </w:p>
        </w:tc>
        <w:tc>
          <w:tcPr>
            <w:tcW w:w="794" w:type="dxa"/>
          </w:tcPr>
          <w:p w14:paraId="042C32D9" w14:textId="2ED2E71D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sklizeň</w:t>
            </w:r>
          </w:p>
        </w:tc>
        <w:tc>
          <w:tcPr>
            <w:tcW w:w="794" w:type="dxa"/>
          </w:tcPr>
          <w:p w14:paraId="2EA76D06" w14:textId="79C26C24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strom</w:t>
            </w:r>
          </w:p>
        </w:tc>
        <w:tc>
          <w:tcPr>
            <w:tcW w:w="794" w:type="dxa"/>
          </w:tcPr>
          <w:p w14:paraId="680E4FE0" w14:textId="21989D4E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ovoce</w:t>
            </w:r>
          </w:p>
        </w:tc>
        <w:tc>
          <w:tcPr>
            <w:tcW w:w="794" w:type="dxa"/>
          </w:tcPr>
          <w:p w14:paraId="334EA309" w14:textId="3FE1335E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plodina</w:t>
            </w:r>
          </w:p>
        </w:tc>
        <w:tc>
          <w:tcPr>
            <w:tcW w:w="794" w:type="dxa"/>
          </w:tcPr>
          <w:p w14:paraId="6DFCD2C0" w14:textId="3CF146D7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mošt</w:t>
            </w:r>
          </w:p>
        </w:tc>
        <w:tc>
          <w:tcPr>
            <w:tcW w:w="794" w:type="dxa"/>
          </w:tcPr>
          <w:p w14:paraId="081B3645" w14:textId="79EE4C65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prodej</w:t>
            </w:r>
          </w:p>
        </w:tc>
      </w:tr>
      <w:tr w:rsidR="00E90BF7" w:rsidRPr="00DD0FF8" w14:paraId="1D3D9C27" w14:textId="77777777" w:rsidTr="00DD0FF8">
        <w:trPr>
          <w:trHeight w:val="20"/>
        </w:trPr>
        <w:tc>
          <w:tcPr>
            <w:tcW w:w="794" w:type="dxa"/>
          </w:tcPr>
          <w:p w14:paraId="1CC1A7F6" w14:textId="4663B054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osoba</w:t>
            </w:r>
          </w:p>
        </w:tc>
        <w:tc>
          <w:tcPr>
            <w:tcW w:w="794" w:type="dxa"/>
          </w:tcPr>
          <w:p w14:paraId="351C8AA6" w14:textId="2F331517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1CD98975" w14:textId="604EB937" w:rsidR="00A24590" w:rsidRPr="00DD0FF8" w:rsidRDefault="2142A2DF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vlastní</w:t>
            </w:r>
          </w:p>
        </w:tc>
        <w:tc>
          <w:tcPr>
            <w:tcW w:w="794" w:type="dxa"/>
          </w:tcPr>
          <w:p w14:paraId="4C52F776" w14:textId="0D62A82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C555BC3" w14:textId="797D05C3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1AE280D" w14:textId="57E16467" w:rsidR="00A24590" w:rsidRPr="00DD0FF8" w:rsidRDefault="52A27413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vykonala</w:t>
            </w:r>
          </w:p>
        </w:tc>
        <w:tc>
          <w:tcPr>
            <w:tcW w:w="794" w:type="dxa"/>
          </w:tcPr>
          <w:p w14:paraId="114336E5" w14:textId="710B931C" w:rsidR="00A24590" w:rsidRPr="00DD0FF8" w:rsidRDefault="52A27413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vykonala</w:t>
            </w:r>
          </w:p>
        </w:tc>
        <w:tc>
          <w:tcPr>
            <w:tcW w:w="794" w:type="dxa"/>
          </w:tcPr>
          <w:p w14:paraId="5A9D9D33" w14:textId="720D8B2C" w:rsidR="00A24590" w:rsidRPr="00DD0FF8" w:rsidRDefault="11ECCB41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vykonala</w:t>
            </w:r>
          </w:p>
        </w:tc>
        <w:tc>
          <w:tcPr>
            <w:tcW w:w="794" w:type="dxa"/>
          </w:tcPr>
          <w:p w14:paraId="6BA48C3C" w14:textId="3EEDD30B" w:rsidR="00A24590" w:rsidRPr="00DD0FF8" w:rsidRDefault="11ECCB41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vykonala</w:t>
            </w:r>
          </w:p>
        </w:tc>
        <w:tc>
          <w:tcPr>
            <w:tcW w:w="794" w:type="dxa"/>
          </w:tcPr>
          <w:p w14:paraId="22A4CA6B" w14:textId="22AD325A" w:rsidR="00A24590" w:rsidRPr="00DD0FF8" w:rsidRDefault="11ECCB41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vykonala</w:t>
            </w:r>
          </w:p>
        </w:tc>
        <w:tc>
          <w:tcPr>
            <w:tcW w:w="794" w:type="dxa"/>
          </w:tcPr>
          <w:p w14:paraId="26F61EA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B028D7C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C4883B7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5CA85B14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BFABD51" w14:textId="172E0CA9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0BF7" w:rsidRPr="00DD0FF8" w14:paraId="2CC70559" w14:textId="77777777" w:rsidTr="00DD0FF8">
        <w:trPr>
          <w:trHeight w:val="20"/>
        </w:trPr>
        <w:tc>
          <w:tcPr>
            <w:tcW w:w="794" w:type="dxa"/>
          </w:tcPr>
          <w:p w14:paraId="5F9C41D5" w14:textId="56D4B09D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pozemek</w:t>
            </w:r>
          </w:p>
        </w:tc>
        <w:tc>
          <w:tcPr>
            <w:tcW w:w="794" w:type="dxa"/>
          </w:tcPr>
          <w:p w14:paraId="4915727F" w14:textId="6A262F29" w:rsidR="00A24590" w:rsidRPr="00DD0FF8" w:rsidRDefault="63F266C8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je ve vlastnictví</w:t>
            </w:r>
          </w:p>
        </w:tc>
        <w:tc>
          <w:tcPr>
            <w:tcW w:w="794" w:type="dxa"/>
          </w:tcPr>
          <w:p w14:paraId="6A5D094B" w14:textId="55BCD956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7272D97E" w14:textId="4CE8E415" w:rsidR="00A24590" w:rsidRPr="00DD0FF8" w:rsidRDefault="60801241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obsahuje</w:t>
            </w:r>
          </w:p>
        </w:tc>
        <w:tc>
          <w:tcPr>
            <w:tcW w:w="794" w:type="dxa"/>
          </w:tcPr>
          <w:p w14:paraId="08967507" w14:textId="20129BEC" w:rsidR="00A24590" w:rsidRPr="00DD0FF8" w:rsidRDefault="60801241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obsahuje</w:t>
            </w:r>
          </w:p>
        </w:tc>
        <w:tc>
          <w:tcPr>
            <w:tcW w:w="794" w:type="dxa"/>
          </w:tcPr>
          <w:p w14:paraId="0F144F8F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93CD567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DD3899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7523009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7099C5E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6C0867D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2F40FB3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5264AF41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9CECC5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80B18E7" w14:textId="41BAE422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0BF7" w:rsidRPr="00DD0FF8" w14:paraId="77ED76F8" w14:textId="77777777" w:rsidTr="00DD0FF8">
        <w:trPr>
          <w:trHeight w:val="20"/>
        </w:trPr>
        <w:tc>
          <w:tcPr>
            <w:tcW w:w="794" w:type="dxa"/>
          </w:tcPr>
          <w:p w14:paraId="6A250058" w14:textId="0B4EEBE5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sad</w:t>
            </w:r>
          </w:p>
        </w:tc>
        <w:tc>
          <w:tcPr>
            <w:tcW w:w="794" w:type="dxa"/>
          </w:tcPr>
          <w:p w14:paraId="78442F6F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20AD138" w14:textId="6AFA2637" w:rsidR="00A24590" w:rsidRPr="00DD0FF8" w:rsidRDefault="023CA6BD" w:rsidP="6C367830">
            <w:pPr>
              <w:spacing w:line="276" w:lineRule="auto"/>
              <w:rPr>
                <w:sz w:val="16"/>
                <w:szCs w:val="16"/>
              </w:rPr>
            </w:pPr>
            <w:proofErr w:type="gramStart"/>
            <w:r w:rsidRPr="00DD0FF8">
              <w:rPr>
                <w:sz w:val="16"/>
                <w:szCs w:val="16"/>
              </w:rPr>
              <w:t>patří</w:t>
            </w:r>
            <w:proofErr w:type="gramEnd"/>
            <w:r w:rsidR="6857D03B" w:rsidRPr="00DD0FF8">
              <w:rPr>
                <w:sz w:val="16"/>
                <w:szCs w:val="16"/>
              </w:rPr>
              <w:t xml:space="preserve"> do</w:t>
            </w:r>
          </w:p>
        </w:tc>
        <w:tc>
          <w:tcPr>
            <w:tcW w:w="794" w:type="dxa"/>
          </w:tcPr>
          <w:p w14:paraId="3F859B72" w14:textId="48EAAB1B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288B2815" w14:textId="3B0EBD6C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D8D679F" w14:textId="75B3BBDF" w:rsidR="00A24590" w:rsidRPr="00DD0FF8" w:rsidRDefault="326902BE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 použit</w:t>
            </w:r>
          </w:p>
        </w:tc>
        <w:tc>
          <w:tcPr>
            <w:tcW w:w="794" w:type="dxa"/>
          </w:tcPr>
          <w:p w14:paraId="34CD2F3B" w14:textId="7789595F" w:rsidR="00A24590" w:rsidRPr="00DD0FF8" w:rsidRDefault="326902BE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bylo použito</w:t>
            </w:r>
          </w:p>
        </w:tc>
        <w:tc>
          <w:tcPr>
            <w:tcW w:w="794" w:type="dxa"/>
          </w:tcPr>
          <w:p w14:paraId="3E99B6A3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A005AA4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AA20DBB" w14:textId="1FC1F162" w:rsidR="00A24590" w:rsidRPr="00DD0FF8" w:rsidRDefault="2C5521D3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 xml:space="preserve">byla </w:t>
            </w:r>
            <w:proofErr w:type="spellStart"/>
            <w:r w:rsidRPr="00DD0FF8">
              <w:rPr>
                <w:sz w:val="16"/>
                <w:szCs w:val="16"/>
              </w:rPr>
              <w:t>provedana</w:t>
            </w:r>
            <w:proofErr w:type="spellEnd"/>
          </w:p>
        </w:tc>
        <w:tc>
          <w:tcPr>
            <w:tcW w:w="794" w:type="dxa"/>
          </w:tcPr>
          <w:p w14:paraId="65F5BC10" w14:textId="3CA46A4B" w:rsidR="00A24590" w:rsidRPr="00DD0FF8" w:rsidRDefault="5CF165E6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obsahuje</w:t>
            </w:r>
          </w:p>
        </w:tc>
        <w:tc>
          <w:tcPr>
            <w:tcW w:w="794" w:type="dxa"/>
          </w:tcPr>
          <w:p w14:paraId="1F3C98B1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37C1BA1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79D416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2BA80D6" w14:textId="4D81CCDE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0BF7" w:rsidRPr="00DD0FF8" w14:paraId="08F88935" w14:textId="77777777" w:rsidTr="00DD0FF8">
        <w:trPr>
          <w:trHeight w:val="20"/>
        </w:trPr>
        <w:tc>
          <w:tcPr>
            <w:tcW w:w="794" w:type="dxa"/>
          </w:tcPr>
          <w:p w14:paraId="6BF9F137" w14:textId="66728290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pole</w:t>
            </w:r>
          </w:p>
        </w:tc>
        <w:tc>
          <w:tcPr>
            <w:tcW w:w="794" w:type="dxa"/>
          </w:tcPr>
          <w:p w14:paraId="30384D4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2BB6E81" w14:textId="688B4EB3" w:rsidR="00A24590" w:rsidRPr="00DD0FF8" w:rsidRDefault="126E5020" w:rsidP="6C367830">
            <w:pPr>
              <w:spacing w:line="276" w:lineRule="auto"/>
              <w:rPr>
                <w:sz w:val="16"/>
                <w:szCs w:val="16"/>
              </w:rPr>
            </w:pPr>
            <w:proofErr w:type="gramStart"/>
            <w:r w:rsidRPr="00DD0FF8">
              <w:rPr>
                <w:sz w:val="16"/>
                <w:szCs w:val="16"/>
              </w:rPr>
              <w:t>patří</w:t>
            </w:r>
            <w:proofErr w:type="gramEnd"/>
            <w:r w:rsidRPr="00DD0FF8">
              <w:rPr>
                <w:sz w:val="16"/>
                <w:szCs w:val="16"/>
              </w:rPr>
              <w:t xml:space="preserve"> do</w:t>
            </w:r>
          </w:p>
        </w:tc>
        <w:tc>
          <w:tcPr>
            <w:tcW w:w="794" w:type="dxa"/>
          </w:tcPr>
          <w:p w14:paraId="0E6179D1" w14:textId="2409457C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EA7C530" w14:textId="6DB3161A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3544A62B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5A79078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85E250F" w14:textId="3E9A452F" w:rsidR="00A24590" w:rsidRPr="00DD0FF8" w:rsidRDefault="576039D6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bylo pou</w:t>
            </w:r>
            <w:r w:rsidR="722BD025" w:rsidRPr="00DD0FF8">
              <w:rPr>
                <w:sz w:val="16"/>
                <w:szCs w:val="16"/>
              </w:rPr>
              <w:t>ž</w:t>
            </w:r>
            <w:r w:rsidRPr="00DD0FF8">
              <w:rPr>
                <w:sz w:val="16"/>
                <w:szCs w:val="16"/>
              </w:rPr>
              <w:t>ito</w:t>
            </w:r>
          </w:p>
        </w:tc>
        <w:tc>
          <w:tcPr>
            <w:tcW w:w="794" w:type="dxa"/>
          </w:tcPr>
          <w:p w14:paraId="3EC085A5" w14:textId="59906777" w:rsidR="00A24590" w:rsidRPr="00DD0FF8" w:rsidRDefault="576039D6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bylo pou</w:t>
            </w:r>
            <w:r w:rsidR="172B53D7" w:rsidRPr="00DD0FF8">
              <w:rPr>
                <w:sz w:val="16"/>
                <w:szCs w:val="16"/>
              </w:rPr>
              <w:t>ž</w:t>
            </w:r>
            <w:r w:rsidRPr="00DD0FF8">
              <w:rPr>
                <w:sz w:val="16"/>
                <w:szCs w:val="16"/>
              </w:rPr>
              <w:t>ito</w:t>
            </w:r>
          </w:p>
        </w:tc>
        <w:tc>
          <w:tcPr>
            <w:tcW w:w="794" w:type="dxa"/>
          </w:tcPr>
          <w:p w14:paraId="7AD3D292" w14:textId="607D0E4F" w:rsidR="00A24590" w:rsidRPr="00DD0FF8" w:rsidRDefault="576039D6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byla provedena</w:t>
            </w:r>
          </w:p>
        </w:tc>
        <w:tc>
          <w:tcPr>
            <w:tcW w:w="794" w:type="dxa"/>
          </w:tcPr>
          <w:p w14:paraId="2B421DC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27C528D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5AC1769C" w14:textId="5875CB40" w:rsidR="00A24590" w:rsidRPr="00DD0FF8" w:rsidRDefault="576039D6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obsahuje</w:t>
            </w:r>
          </w:p>
        </w:tc>
        <w:tc>
          <w:tcPr>
            <w:tcW w:w="794" w:type="dxa"/>
          </w:tcPr>
          <w:p w14:paraId="1A06CFF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677B21C" w14:textId="36E2132F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0BF7" w:rsidRPr="00DD0FF8" w14:paraId="765A20F2" w14:textId="77777777" w:rsidTr="00DD0FF8">
        <w:trPr>
          <w:trHeight w:val="20"/>
        </w:trPr>
        <w:tc>
          <w:tcPr>
            <w:tcW w:w="794" w:type="dxa"/>
          </w:tcPr>
          <w:p w14:paraId="41B47019" w14:textId="1A8AB698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postřik</w:t>
            </w:r>
          </w:p>
        </w:tc>
        <w:tc>
          <w:tcPr>
            <w:tcW w:w="794" w:type="dxa"/>
          </w:tcPr>
          <w:p w14:paraId="480DC9CF" w14:textId="5B419A2E" w:rsidR="00A24590" w:rsidRPr="00DD0FF8" w:rsidRDefault="421C263C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 vykon</w:t>
            </w:r>
            <w:r w:rsidR="6242D95E" w:rsidRPr="00DD0FF8">
              <w:rPr>
                <w:sz w:val="16"/>
                <w:szCs w:val="16"/>
              </w:rPr>
              <w:t>á</w:t>
            </w:r>
            <w:r w:rsidRPr="00DD0FF8">
              <w:rPr>
                <w:sz w:val="16"/>
                <w:szCs w:val="16"/>
              </w:rPr>
              <w:t>n</w:t>
            </w:r>
          </w:p>
        </w:tc>
        <w:tc>
          <w:tcPr>
            <w:tcW w:w="794" w:type="dxa"/>
          </w:tcPr>
          <w:p w14:paraId="62039678" w14:textId="08801E96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94243C7" w14:textId="1700CD36" w:rsidR="00A24590" w:rsidRPr="00DD0FF8" w:rsidRDefault="0EADC3C5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 použit</w:t>
            </w:r>
          </w:p>
        </w:tc>
        <w:tc>
          <w:tcPr>
            <w:tcW w:w="794" w:type="dxa"/>
          </w:tcPr>
          <w:p w14:paraId="423D519D" w14:textId="4C8AF0BC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570C868" w14:textId="0A63E7D9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12C5057E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B705FBB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115622D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C6418A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711F93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79257EB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BAEFFCE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226BFB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443C144" w14:textId="1264DAB3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0BF7" w:rsidRPr="00DD0FF8" w14:paraId="7D89B644" w14:textId="77777777" w:rsidTr="00DD0FF8">
        <w:trPr>
          <w:trHeight w:val="20"/>
        </w:trPr>
        <w:tc>
          <w:tcPr>
            <w:tcW w:w="794" w:type="dxa"/>
          </w:tcPr>
          <w:p w14:paraId="7AAEDC8C" w14:textId="6BD1B33F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stříhání</w:t>
            </w:r>
          </w:p>
        </w:tc>
        <w:tc>
          <w:tcPr>
            <w:tcW w:w="794" w:type="dxa"/>
          </w:tcPr>
          <w:p w14:paraId="354D19ED" w14:textId="7D7119D7" w:rsidR="00A24590" w:rsidRPr="00DD0FF8" w:rsidRDefault="45540A76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</w:t>
            </w:r>
            <w:r w:rsidR="3940E104" w:rsidRPr="00DD0FF8">
              <w:rPr>
                <w:sz w:val="16"/>
                <w:szCs w:val="16"/>
              </w:rPr>
              <w:t>o</w:t>
            </w:r>
            <w:r w:rsidRPr="00DD0FF8">
              <w:rPr>
                <w:sz w:val="16"/>
                <w:szCs w:val="16"/>
              </w:rPr>
              <w:t xml:space="preserve"> vykon</w:t>
            </w:r>
            <w:r w:rsidR="66AB8993" w:rsidRPr="00DD0FF8">
              <w:rPr>
                <w:sz w:val="16"/>
                <w:szCs w:val="16"/>
              </w:rPr>
              <w:t>á</w:t>
            </w:r>
            <w:r w:rsidRPr="00DD0FF8">
              <w:rPr>
                <w:sz w:val="16"/>
                <w:szCs w:val="16"/>
              </w:rPr>
              <w:t>n</w:t>
            </w:r>
            <w:r w:rsidR="2E30974D" w:rsidRPr="00DD0FF8">
              <w:rPr>
                <w:sz w:val="16"/>
                <w:szCs w:val="16"/>
              </w:rPr>
              <w:t>o</w:t>
            </w:r>
          </w:p>
        </w:tc>
        <w:tc>
          <w:tcPr>
            <w:tcW w:w="794" w:type="dxa"/>
          </w:tcPr>
          <w:p w14:paraId="0FF8DE6B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5F52D74" w14:textId="435CAA8C" w:rsidR="00A24590" w:rsidRPr="00DD0FF8" w:rsidRDefault="2E30974D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 použit</w:t>
            </w:r>
          </w:p>
        </w:tc>
        <w:tc>
          <w:tcPr>
            <w:tcW w:w="794" w:type="dxa"/>
          </w:tcPr>
          <w:p w14:paraId="214FD1C9" w14:textId="4E2ED6D9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E2FC74B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59FD2F5B" w14:textId="35C221CF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610EAF37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B64C62C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4133CC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10EAFD9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B7CFBB7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C26525E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4195CA9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54D153D3" w14:textId="6394F21E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0BF7" w:rsidRPr="00DD0FF8" w14:paraId="69AD83F6" w14:textId="77777777" w:rsidTr="00DD0FF8">
        <w:trPr>
          <w:trHeight w:val="20"/>
        </w:trPr>
        <w:tc>
          <w:tcPr>
            <w:tcW w:w="794" w:type="dxa"/>
          </w:tcPr>
          <w:p w14:paraId="27224F22" w14:textId="16C52645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orání</w:t>
            </w:r>
          </w:p>
        </w:tc>
        <w:tc>
          <w:tcPr>
            <w:tcW w:w="794" w:type="dxa"/>
          </w:tcPr>
          <w:p w14:paraId="12E211A4" w14:textId="646FA3E1" w:rsidR="00A24590" w:rsidRPr="00DD0FF8" w:rsidRDefault="72723E5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</w:t>
            </w:r>
            <w:r w:rsidR="6010C2DD" w:rsidRPr="00DD0FF8">
              <w:rPr>
                <w:sz w:val="16"/>
                <w:szCs w:val="16"/>
              </w:rPr>
              <w:t>o</w:t>
            </w:r>
            <w:r w:rsidRPr="00DD0FF8">
              <w:rPr>
                <w:sz w:val="16"/>
                <w:szCs w:val="16"/>
              </w:rPr>
              <w:t xml:space="preserve"> vykon</w:t>
            </w:r>
            <w:r w:rsidR="11771D7B" w:rsidRPr="00DD0FF8">
              <w:rPr>
                <w:sz w:val="16"/>
                <w:szCs w:val="16"/>
              </w:rPr>
              <w:t>á</w:t>
            </w:r>
            <w:r w:rsidRPr="00DD0FF8">
              <w:rPr>
                <w:sz w:val="16"/>
                <w:szCs w:val="16"/>
              </w:rPr>
              <w:t>n</w:t>
            </w:r>
            <w:r w:rsidR="7FE8C972" w:rsidRPr="00DD0FF8">
              <w:rPr>
                <w:sz w:val="16"/>
                <w:szCs w:val="16"/>
              </w:rPr>
              <w:t>o</w:t>
            </w:r>
          </w:p>
        </w:tc>
        <w:tc>
          <w:tcPr>
            <w:tcW w:w="794" w:type="dxa"/>
          </w:tcPr>
          <w:p w14:paraId="222BD195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763B395" w14:textId="59796BDD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A428BB6" w14:textId="7969E974" w:rsidR="00A24590" w:rsidRPr="00DD0FF8" w:rsidRDefault="441F282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</w:t>
            </w:r>
            <w:r w:rsidR="0ED9C09C" w:rsidRPr="00DD0FF8">
              <w:rPr>
                <w:sz w:val="16"/>
                <w:szCs w:val="16"/>
              </w:rPr>
              <w:t>o</w:t>
            </w:r>
            <w:r w:rsidRPr="00DD0FF8">
              <w:rPr>
                <w:sz w:val="16"/>
                <w:szCs w:val="16"/>
              </w:rPr>
              <w:t xml:space="preserve"> použit</w:t>
            </w:r>
            <w:r w:rsidR="4DF7DC3E" w:rsidRPr="00DD0FF8">
              <w:rPr>
                <w:sz w:val="16"/>
                <w:szCs w:val="16"/>
              </w:rPr>
              <w:t>o</w:t>
            </w:r>
          </w:p>
        </w:tc>
        <w:tc>
          <w:tcPr>
            <w:tcW w:w="794" w:type="dxa"/>
          </w:tcPr>
          <w:p w14:paraId="15F6C67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727CA8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C91389F" w14:textId="7397E1F4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3A35D93E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EDC032E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972C585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3102F9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02B14BC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B1D9A71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EFDCCFA" w14:textId="3C04B196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0BF7" w:rsidRPr="00DD0FF8" w14:paraId="53725CE7" w14:textId="77777777" w:rsidTr="00DD0FF8">
        <w:trPr>
          <w:trHeight w:val="20"/>
        </w:trPr>
        <w:tc>
          <w:tcPr>
            <w:tcW w:w="794" w:type="dxa"/>
          </w:tcPr>
          <w:p w14:paraId="43C804BE" w14:textId="73E2426B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hnojení</w:t>
            </w:r>
          </w:p>
        </w:tc>
        <w:tc>
          <w:tcPr>
            <w:tcW w:w="794" w:type="dxa"/>
          </w:tcPr>
          <w:p w14:paraId="6C606A07" w14:textId="3475F706" w:rsidR="00A24590" w:rsidRPr="00DD0FF8" w:rsidRDefault="0B57652C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</w:t>
            </w:r>
            <w:r w:rsidR="61ABA55E" w:rsidRPr="00DD0FF8">
              <w:rPr>
                <w:sz w:val="16"/>
                <w:szCs w:val="16"/>
              </w:rPr>
              <w:t>o</w:t>
            </w:r>
            <w:r w:rsidRPr="00DD0FF8">
              <w:rPr>
                <w:sz w:val="16"/>
                <w:szCs w:val="16"/>
              </w:rPr>
              <w:t xml:space="preserve"> vykon</w:t>
            </w:r>
            <w:r w:rsidR="410505AB" w:rsidRPr="00DD0FF8">
              <w:rPr>
                <w:sz w:val="16"/>
                <w:szCs w:val="16"/>
              </w:rPr>
              <w:t>á</w:t>
            </w:r>
            <w:r w:rsidRPr="00DD0FF8">
              <w:rPr>
                <w:sz w:val="16"/>
                <w:szCs w:val="16"/>
              </w:rPr>
              <w:t>n</w:t>
            </w:r>
            <w:r w:rsidR="34F02F24" w:rsidRPr="00DD0FF8">
              <w:rPr>
                <w:sz w:val="16"/>
                <w:szCs w:val="16"/>
              </w:rPr>
              <w:t>o</w:t>
            </w:r>
          </w:p>
        </w:tc>
        <w:tc>
          <w:tcPr>
            <w:tcW w:w="794" w:type="dxa"/>
          </w:tcPr>
          <w:p w14:paraId="48987917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0C3318E" w14:textId="061401DF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B6AB9FA" w14:textId="5A72DC2A" w:rsidR="00A24590" w:rsidRPr="00DD0FF8" w:rsidRDefault="5A8E86AC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bylo použito</w:t>
            </w:r>
          </w:p>
        </w:tc>
        <w:tc>
          <w:tcPr>
            <w:tcW w:w="794" w:type="dxa"/>
          </w:tcPr>
          <w:p w14:paraId="786D8B33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D822C93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5F4BF6C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96058AB" w14:textId="24C45317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4036681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2434D1D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AF20B74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5EE66AD5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650EBAB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2AE4AA4" w14:textId="59BA9773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0BF7" w:rsidRPr="00DD0FF8" w14:paraId="0C1EBBED" w14:textId="77777777" w:rsidTr="00DD0FF8">
        <w:trPr>
          <w:trHeight w:val="20"/>
        </w:trPr>
        <w:tc>
          <w:tcPr>
            <w:tcW w:w="794" w:type="dxa"/>
          </w:tcPr>
          <w:p w14:paraId="6562F643" w14:textId="19A8836C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sklizeň</w:t>
            </w:r>
          </w:p>
        </w:tc>
        <w:tc>
          <w:tcPr>
            <w:tcW w:w="794" w:type="dxa"/>
          </w:tcPr>
          <w:p w14:paraId="5E046988" w14:textId="3310D90E" w:rsidR="00A24590" w:rsidRPr="00DD0FF8" w:rsidRDefault="422ED5B6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byla vykon</w:t>
            </w:r>
            <w:r w:rsidR="5C3D8A47" w:rsidRPr="00DD0FF8">
              <w:rPr>
                <w:sz w:val="16"/>
                <w:szCs w:val="16"/>
              </w:rPr>
              <w:t>á</w:t>
            </w:r>
            <w:r w:rsidRPr="00DD0FF8">
              <w:rPr>
                <w:sz w:val="16"/>
                <w:szCs w:val="16"/>
              </w:rPr>
              <w:t>n</w:t>
            </w:r>
            <w:r w:rsidR="12E1431A" w:rsidRPr="00DD0FF8">
              <w:rPr>
                <w:sz w:val="16"/>
                <w:szCs w:val="16"/>
              </w:rPr>
              <w:t>a</w:t>
            </w:r>
          </w:p>
        </w:tc>
        <w:tc>
          <w:tcPr>
            <w:tcW w:w="794" w:type="dxa"/>
          </w:tcPr>
          <w:p w14:paraId="332E8E85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CD46662" w14:textId="63FD7950" w:rsidR="00A24590" w:rsidRPr="00DD0FF8" w:rsidRDefault="12E1431A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byla provedena</w:t>
            </w:r>
          </w:p>
        </w:tc>
        <w:tc>
          <w:tcPr>
            <w:tcW w:w="794" w:type="dxa"/>
          </w:tcPr>
          <w:p w14:paraId="208E5B35" w14:textId="1DA0B879" w:rsidR="00A24590" w:rsidRPr="00DD0FF8" w:rsidRDefault="12E1431A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byla provedena</w:t>
            </w:r>
          </w:p>
        </w:tc>
        <w:tc>
          <w:tcPr>
            <w:tcW w:w="794" w:type="dxa"/>
          </w:tcPr>
          <w:p w14:paraId="104DC531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292A07A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E231A3A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3B1D57F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8584C58" w14:textId="1AB4602A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0E759254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F7B697F" w14:textId="0CA583A4" w:rsidR="00A24590" w:rsidRPr="00DD0FF8" w:rsidRDefault="244FC41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sklidila</w:t>
            </w:r>
          </w:p>
        </w:tc>
        <w:tc>
          <w:tcPr>
            <w:tcW w:w="794" w:type="dxa"/>
          </w:tcPr>
          <w:p w14:paraId="56E70850" w14:textId="073C8405" w:rsidR="00A24590" w:rsidRPr="00DD0FF8" w:rsidRDefault="244FC41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sklidila</w:t>
            </w:r>
          </w:p>
        </w:tc>
        <w:tc>
          <w:tcPr>
            <w:tcW w:w="794" w:type="dxa"/>
          </w:tcPr>
          <w:p w14:paraId="1AC0D22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C8B03D4" w14:textId="496DF79B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0BF7" w:rsidRPr="00DD0FF8" w14:paraId="326DA7B4" w14:textId="77777777" w:rsidTr="00DD0FF8">
        <w:trPr>
          <w:trHeight w:val="20"/>
        </w:trPr>
        <w:tc>
          <w:tcPr>
            <w:tcW w:w="794" w:type="dxa"/>
          </w:tcPr>
          <w:p w14:paraId="121C39C2" w14:textId="7A4C0C5B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strom</w:t>
            </w:r>
          </w:p>
        </w:tc>
        <w:tc>
          <w:tcPr>
            <w:tcW w:w="794" w:type="dxa"/>
          </w:tcPr>
          <w:p w14:paraId="532D5149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50857EF1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0A17F9F" w14:textId="167C511E" w:rsidR="00A24590" w:rsidRPr="00DD0FF8" w:rsidRDefault="785B08CC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je vysazen</w:t>
            </w:r>
          </w:p>
        </w:tc>
        <w:tc>
          <w:tcPr>
            <w:tcW w:w="794" w:type="dxa"/>
          </w:tcPr>
          <w:p w14:paraId="5FE085F7" w14:textId="4B68701A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380414D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A56086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18C502C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EEC8725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3096425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A53A0C7" w14:textId="14D9F7B0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254BDB1F" w14:textId="6BEDC1DC" w:rsidR="00A24590" w:rsidRPr="00DD0FF8" w:rsidRDefault="025824C6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obsahuje</w:t>
            </w:r>
          </w:p>
        </w:tc>
        <w:tc>
          <w:tcPr>
            <w:tcW w:w="794" w:type="dxa"/>
          </w:tcPr>
          <w:p w14:paraId="69FB366C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680CB5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A21EC28" w14:textId="724AB14D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E90BF7" w:rsidRPr="00DD0FF8" w14:paraId="2BC9E64C" w14:textId="77777777" w:rsidTr="00DD0FF8">
        <w:trPr>
          <w:trHeight w:val="20"/>
        </w:trPr>
        <w:tc>
          <w:tcPr>
            <w:tcW w:w="794" w:type="dxa"/>
          </w:tcPr>
          <w:p w14:paraId="33C770D2" w14:textId="30991D6E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ovoce</w:t>
            </w:r>
          </w:p>
        </w:tc>
        <w:tc>
          <w:tcPr>
            <w:tcW w:w="794" w:type="dxa"/>
          </w:tcPr>
          <w:p w14:paraId="2D75B21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865A284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02AFE5B" w14:textId="2C63B6B9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53FE642" w14:textId="4EA9B8FF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F712DC4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3F5B675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46582E3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55B3D3E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8495A40" w14:textId="5CDB42B1" w:rsidR="00A24590" w:rsidRPr="00DD0FF8" w:rsidRDefault="517FF481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bylo sklizeno</w:t>
            </w:r>
          </w:p>
        </w:tc>
        <w:tc>
          <w:tcPr>
            <w:tcW w:w="794" w:type="dxa"/>
          </w:tcPr>
          <w:p w14:paraId="4118244A" w14:textId="4804EEAA" w:rsidR="00A24590" w:rsidRPr="00DD0FF8" w:rsidRDefault="0CE70496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roste</w:t>
            </w:r>
          </w:p>
        </w:tc>
        <w:tc>
          <w:tcPr>
            <w:tcW w:w="794" w:type="dxa"/>
          </w:tcPr>
          <w:p w14:paraId="5634F8F5" w14:textId="08FFD8E8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3BA2CEDA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BFA3D5B" w14:textId="469D67D3" w:rsidR="00A24590" w:rsidRPr="00DD0FF8" w:rsidRDefault="496EB2B9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je obs</w:t>
            </w:r>
            <w:r w:rsidR="2ADE5C60" w:rsidRPr="00DD0FF8">
              <w:rPr>
                <w:sz w:val="16"/>
                <w:szCs w:val="16"/>
              </w:rPr>
              <w:t>a</w:t>
            </w:r>
            <w:r w:rsidR="5D63627D" w:rsidRPr="00DD0FF8">
              <w:rPr>
                <w:sz w:val="16"/>
                <w:szCs w:val="16"/>
              </w:rPr>
              <w:t>ž</w:t>
            </w:r>
            <w:r w:rsidR="3F42EF21" w:rsidRPr="00DD0FF8">
              <w:rPr>
                <w:sz w:val="16"/>
                <w:szCs w:val="16"/>
              </w:rPr>
              <w:t>en</w:t>
            </w:r>
            <w:r w:rsidR="24EC0564" w:rsidRPr="00DD0FF8">
              <w:rPr>
                <w:sz w:val="16"/>
                <w:szCs w:val="16"/>
              </w:rPr>
              <w:t>o</w:t>
            </w:r>
          </w:p>
        </w:tc>
        <w:tc>
          <w:tcPr>
            <w:tcW w:w="794" w:type="dxa"/>
          </w:tcPr>
          <w:p w14:paraId="493FB32F" w14:textId="4CFA645B" w:rsidR="00A24590" w:rsidRPr="00DD0FF8" w:rsidRDefault="3F42EF21" w:rsidP="6C367830">
            <w:pPr>
              <w:spacing w:line="276" w:lineRule="auto"/>
              <w:rPr>
                <w:sz w:val="16"/>
                <w:szCs w:val="16"/>
              </w:rPr>
            </w:pPr>
            <w:proofErr w:type="gramStart"/>
            <w:r w:rsidRPr="00DD0FF8">
              <w:rPr>
                <w:sz w:val="16"/>
                <w:szCs w:val="16"/>
              </w:rPr>
              <w:t>pat</w:t>
            </w:r>
            <w:r w:rsidR="7DE7D452" w:rsidRPr="00DD0FF8">
              <w:rPr>
                <w:sz w:val="16"/>
                <w:szCs w:val="16"/>
              </w:rPr>
              <w:t>ří</w:t>
            </w:r>
            <w:proofErr w:type="gramEnd"/>
            <w:r w:rsidR="7DE7D452" w:rsidRPr="00DD0FF8">
              <w:rPr>
                <w:sz w:val="16"/>
                <w:szCs w:val="16"/>
              </w:rPr>
              <w:t xml:space="preserve"> </w:t>
            </w:r>
            <w:r w:rsidR="13088F75" w:rsidRPr="00DD0FF8">
              <w:rPr>
                <w:sz w:val="16"/>
                <w:szCs w:val="16"/>
              </w:rPr>
              <w:t>do</w:t>
            </w:r>
          </w:p>
        </w:tc>
      </w:tr>
      <w:tr w:rsidR="00E90BF7" w:rsidRPr="00DD0FF8" w14:paraId="3062DF68" w14:textId="77777777" w:rsidTr="00DD0FF8">
        <w:trPr>
          <w:trHeight w:val="20"/>
        </w:trPr>
        <w:tc>
          <w:tcPr>
            <w:tcW w:w="794" w:type="dxa"/>
          </w:tcPr>
          <w:p w14:paraId="7B94AB60" w14:textId="1B7BFF1F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plodina</w:t>
            </w:r>
          </w:p>
        </w:tc>
        <w:tc>
          <w:tcPr>
            <w:tcW w:w="794" w:type="dxa"/>
          </w:tcPr>
          <w:p w14:paraId="3763E6AF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3FA2C8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435BAF4" w14:textId="3E18441F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17F83CE" w14:textId="23C2DB4C" w:rsidR="00A24590" w:rsidRPr="00DD0FF8" w:rsidRDefault="769F18CF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byla vysazena</w:t>
            </w:r>
          </w:p>
        </w:tc>
        <w:tc>
          <w:tcPr>
            <w:tcW w:w="794" w:type="dxa"/>
          </w:tcPr>
          <w:p w14:paraId="63F0281C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F3FB5CF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A2E6E70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24F86EC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FF7C31B" w14:textId="788817CC" w:rsidR="00A24590" w:rsidRPr="00DD0FF8" w:rsidRDefault="68A11C72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byla sklizena</w:t>
            </w:r>
          </w:p>
        </w:tc>
        <w:tc>
          <w:tcPr>
            <w:tcW w:w="794" w:type="dxa"/>
          </w:tcPr>
          <w:p w14:paraId="1F04C59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51C2598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6FCFA183" w14:textId="5A30F813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163E7957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3DAEA7E" w14:textId="32AEC5F2" w:rsidR="00A24590" w:rsidRPr="00DD0FF8" w:rsidRDefault="3A3420CD" w:rsidP="6C367830">
            <w:pPr>
              <w:spacing w:line="276" w:lineRule="auto"/>
              <w:rPr>
                <w:sz w:val="16"/>
                <w:szCs w:val="16"/>
              </w:rPr>
            </w:pPr>
            <w:proofErr w:type="gramStart"/>
            <w:r w:rsidRPr="00DD0FF8">
              <w:rPr>
                <w:sz w:val="16"/>
                <w:szCs w:val="16"/>
              </w:rPr>
              <w:t>patří</w:t>
            </w:r>
            <w:proofErr w:type="gramEnd"/>
            <w:r w:rsidRPr="00DD0FF8">
              <w:rPr>
                <w:sz w:val="16"/>
                <w:szCs w:val="16"/>
              </w:rPr>
              <w:t xml:space="preserve"> do</w:t>
            </w:r>
          </w:p>
        </w:tc>
      </w:tr>
      <w:tr w:rsidR="00E90BF7" w:rsidRPr="00DD0FF8" w14:paraId="56AB5E48" w14:textId="77777777" w:rsidTr="00DD0FF8">
        <w:trPr>
          <w:trHeight w:val="20"/>
        </w:trPr>
        <w:tc>
          <w:tcPr>
            <w:tcW w:w="794" w:type="dxa"/>
          </w:tcPr>
          <w:p w14:paraId="5C216788" w14:textId="3033AEFE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mošt</w:t>
            </w:r>
          </w:p>
        </w:tc>
        <w:tc>
          <w:tcPr>
            <w:tcW w:w="794" w:type="dxa"/>
          </w:tcPr>
          <w:p w14:paraId="1C24DF47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73277E9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B3C86D0" w14:textId="6F8A497F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88DA294" w14:textId="3C51DA9D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CA2B6E5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94F52B2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32458E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473280D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0D452EA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C7DC3D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1FCEA0B7" w14:textId="016F3CFD" w:rsidR="00A24590" w:rsidRPr="00DD0FF8" w:rsidRDefault="72726F9A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obsahuje</w:t>
            </w:r>
          </w:p>
        </w:tc>
        <w:tc>
          <w:tcPr>
            <w:tcW w:w="794" w:type="dxa"/>
          </w:tcPr>
          <w:p w14:paraId="7FFF2CCD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5354625" w14:textId="23A9C8CC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  <w:tc>
          <w:tcPr>
            <w:tcW w:w="794" w:type="dxa"/>
          </w:tcPr>
          <w:p w14:paraId="54F85A41" w14:textId="2639F0BF" w:rsidR="00A24590" w:rsidRPr="00DD0FF8" w:rsidRDefault="005EEA1D" w:rsidP="6C367830">
            <w:pPr>
              <w:spacing w:line="276" w:lineRule="auto"/>
              <w:rPr>
                <w:sz w:val="16"/>
                <w:szCs w:val="16"/>
              </w:rPr>
            </w:pPr>
            <w:proofErr w:type="gramStart"/>
            <w:r w:rsidRPr="00DD0FF8">
              <w:rPr>
                <w:sz w:val="16"/>
                <w:szCs w:val="16"/>
              </w:rPr>
              <w:t>patří</w:t>
            </w:r>
            <w:proofErr w:type="gramEnd"/>
            <w:r w:rsidRPr="00DD0FF8">
              <w:rPr>
                <w:sz w:val="16"/>
                <w:szCs w:val="16"/>
              </w:rPr>
              <w:t xml:space="preserve"> do</w:t>
            </w:r>
          </w:p>
        </w:tc>
      </w:tr>
      <w:tr w:rsidR="00E90BF7" w:rsidRPr="00DD0FF8" w14:paraId="1C5A029C" w14:textId="77777777" w:rsidTr="00DD0FF8">
        <w:trPr>
          <w:trHeight w:val="20"/>
        </w:trPr>
        <w:tc>
          <w:tcPr>
            <w:tcW w:w="794" w:type="dxa"/>
          </w:tcPr>
          <w:p w14:paraId="4B7E1C80" w14:textId="71617057" w:rsidR="00A24590" w:rsidRPr="00DD0FF8" w:rsidRDefault="158BA50B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prodej</w:t>
            </w:r>
          </w:p>
        </w:tc>
        <w:tc>
          <w:tcPr>
            <w:tcW w:w="794" w:type="dxa"/>
          </w:tcPr>
          <w:p w14:paraId="40182E7F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7ABC895D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DEE9CB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5FEC98F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A874BD1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037454BD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20E398E6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566D78E9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0C455D1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471CFE3B" w14:textId="77777777" w:rsidR="00A24590" w:rsidRPr="00DD0FF8" w:rsidRDefault="00A24590" w:rsidP="6C367830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794" w:type="dxa"/>
          </w:tcPr>
          <w:p w14:paraId="3E51E5F7" w14:textId="3A4B5F9B" w:rsidR="00A24590" w:rsidRPr="00DD0FF8" w:rsidRDefault="6DB8A84A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prodal</w:t>
            </w:r>
          </w:p>
        </w:tc>
        <w:tc>
          <w:tcPr>
            <w:tcW w:w="794" w:type="dxa"/>
          </w:tcPr>
          <w:p w14:paraId="66F007F9" w14:textId="4618DA9A" w:rsidR="00A24590" w:rsidRPr="00DD0FF8" w:rsidRDefault="6DB8A84A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prodal</w:t>
            </w:r>
          </w:p>
        </w:tc>
        <w:tc>
          <w:tcPr>
            <w:tcW w:w="794" w:type="dxa"/>
          </w:tcPr>
          <w:p w14:paraId="216ED418" w14:textId="506816CD" w:rsidR="00A24590" w:rsidRPr="00DD0FF8" w:rsidRDefault="6DB8A84A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prodal</w:t>
            </w:r>
          </w:p>
        </w:tc>
        <w:tc>
          <w:tcPr>
            <w:tcW w:w="794" w:type="dxa"/>
          </w:tcPr>
          <w:p w14:paraId="33CB6121" w14:textId="4388F00F" w:rsidR="00A24590" w:rsidRPr="00DD0FF8" w:rsidRDefault="0E59C154" w:rsidP="6C367830">
            <w:pPr>
              <w:spacing w:line="276" w:lineRule="auto"/>
              <w:rPr>
                <w:sz w:val="16"/>
                <w:szCs w:val="16"/>
              </w:rPr>
            </w:pPr>
            <w:r w:rsidRPr="00DD0FF8">
              <w:rPr>
                <w:sz w:val="16"/>
                <w:szCs w:val="16"/>
              </w:rPr>
              <w:t>-</w:t>
            </w:r>
          </w:p>
        </w:tc>
      </w:tr>
    </w:tbl>
    <w:p w14:paraId="7959E84A" w14:textId="0C29D706" w:rsidR="6C367830" w:rsidRDefault="6C367830" w:rsidP="6C367830">
      <w:pPr>
        <w:spacing w:line="276" w:lineRule="auto"/>
      </w:pPr>
      <w:r w:rsidRPr="6C367830">
        <w:br w:type="page"/>
      </w:r>
    </w:p>
    <w:p w14:paraId="243E9DDA" w14:textId="13FFD342" w:rsidR="00535410" w:rsidRDefault="00132503" w:rsidP="6C367830">
      <w:pPr>
        <w:pStyle w:val="Nadpis1"/>
        <w:tabs>
          <w:tab w:val="left" w:pos="3060"/>
        </w:tabs>
        <w:spacing w:line="276" w:lineRule="auto"/>
        <w:ind w:left="0" w:firstLine="0"/>
        <w:rPr>
          <w:sz w:val="40"/>
          <w:szCs w:val="40"/>
          <w:lang w:bidi="cs-CZ"/>
        </w:rPr>
      </w:pPr>
      <w:bookmarkStart w:id="3" w:name="_Toc193445652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71D2C0C" wp14:editId="65ED604A">
            <wp:simplePos x="0" y="0"/>
            <wp:positionH relativeFrom="margin">
              <wp:align>center</wp:align>
            </wp:positionH>
            <wp:positionV relativeFrom="paragraph">
              <wp:posOffset>437164</wp:posOffset>
            </wp:positionV>
            <wp:extent cx="7143115" cy="4017010"/>
            <wp:effectExtent l="0" t="0" r="635" b="2540"/>
            <wp:wrapSquare wrapText="bothSides"/>
            <wp:docPr id="1279995860" name="Obrázek 1279995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115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46B610A" w:rsidRPr="72774B1D">
        <w:rPr>
          <w:sz w:val="40"/>
          <w:szCs w:val="40"/>
          <w:lang w:bidi="cs-CZ"/>
        </w:rPr>
        <w:t>2</w:t>
      </w:r>
      <w:r w:rsidR="7CE5ACCC" w:rsidRPr="72774B1D">
        <w:rPr>
          <w:sz w:val="40"/>
          <w:szCs w:val="40"/>
          <w:lang w:bidi="cs-CZ"/>
        </w:rPr>
        <w:t xml:space="preserve">. </w:t>
      </w:r>
      <w:r w:rsidR="0E59C154" w:rsidRPr="72774B1D">
        <w:rPr>
          <w:sz w:val="40"/>
          <w:szCs w:val="40"/>
          <w:lang w:bidi="cs-CZ"/>
        </w:rPr>
        <w:t>ER diagram</w:t>
      </w:r>
      <w:bookmarkEnd w:id="3"/>
    </w:p>
    <w:p w14:paraId="3DA16BEA" w14:textId="37BACAB8" w:rsidR="57DA72BF" w:rsidRDefault="57DA72BF" w:rsidP="72774B1D">
      <w:r>
        <w:br w:type="page"/>
      </w:r>
    </w:p>
    <w:p w14:paraId="1859AF6A" w14:textId="5C8E98EB" w:rsidR="72774B1D" w:rsidRDefault="72774B1D"/>
    <w:p w14:paraId="5ACDB673" w14:textId="79EC4010" w:rsidR="72774B1D" w:rsidRDefault="72774B1D" w:rsidP="72774B1D"/>
    <w:p w14:paraId="3FDDB2ED" w14:textId="4AF07481" w:rsidR="00DC7009" w:rsidRPr="00DC7009" w:rsidRDefault="228CFAFB" w:rsidP="6C367830">
      <w:pPr>
        <w:pStyle w:val="Nadpis1"/>
        <w:tabs>
          <w:tab w:val="left" w:pos="3120"/>
        </w:tabs>
        <w:spacing w:line="276" w:lineRule="auto"/>
        <w:rPr>
          <w:sz w:val="40"/>
          <w:szCs w:val="40"/>
          <w:lang w:bidi="cs-CZ"/>
        </w:rPr>
      </w:pPr>
      <w:bookmarkStart w:id="4" w:name="_Toc1732667744"/>
      <w:r w:rsidRPr="72774B1D">
        <w:rPr>
          <w:sz w:val="40"/>
          <w:szCs w:val="40"/>
        </w:rPr>
        <w:t>3. ERDish věty</w:t>
      </w:r>
      <w:bookmarkEnd w:id="4"/>
    </w:p>
    <w:p w14:paraId="59790E14" w14:textId="77777777" w:rsidR="00DC7009" w:rsidRPr="00DC7009" w:rsidRDefault="228CFAFB" w:rsidP="6C367830">
      <w:pPr>
        <w:spacing w:line="276" w:lineRule="auto"/>
        <w:rPr>
          <w:lang w:bidi="cs-CZ"/>
        </w:rPr>
      </w:pPr>
      <w:r w:rsidRPr="6C367830">
        <w:rPr>
          <w:b/>
          <w:bCs/>
          <w:lang w:bidi="cs-CZ"/>
        </w:rPr>
        <w:t>Každá</w:t>
      </w:r>
      <w:r w:rsidRPr="6C367830">
        <w:rPr>
          <w:lang w:bidi="cs-CZ"/>
        </w:rPr>
        <w:t xml:space="preserve"> osoba </w:t>
      </w:r>
      <w:r w:rsidRPr="6C367830">
        <w:rPr>
          <w:b/>
          <w:bCs/>
          <w:lang w:bidi="cs-CZ"/>
        </w:rPr>
        <w:t>může</w:t>
      </w:r>
      <w:r w:rsidRPr="6C367830">
        <w:rPr>
          <w:lang w:bidi="cs-CZ"/>
        </w:rPr>
        <w:t xml:space="preserve"> vlastnit </w:t>
      </w:r>
      <w:r w:rsidRPr="6C367830">
        <w:rPr>
          <w:b/>
          <w:bCs/>
          <w:lang w:bidi="cs-CZ"/>
        </w:rPr>
        <w:t>více</w:t>
      </w:r>
      <w:r w:rsidRPr="6C367830">
        <w:rPr>
          <w:lang w:bidi="cs-CZ"/>
        </w:rPr>
        <w:t xml:space="preserve"> pozemku</w:t>
      </w:r>
    </w:p>
    <w:p w14:paraId="44B73209" w14:textId="697E6E4C" w:rsidR="00DC7009" w:rsidRPr="00DC7009" w:rsidRDefault="228CFAFB" w:rsidP="6C367830">
      <w:pPr>
        <w:spacing w:line="276" w:lineRule="auto"/>
        <w:rPr>
          <w:lang w:bidi="cs-CZ"/>
        </w:rPr>
      </w:pPr>
      <w:r w:rsidRPr="6C367830">
        <w:rPr>
          <w:b/>
          <w:bCs/>
          <w:lang w:bidi="cs-CZ"/>
        </w:rPr>
        <w:t>Každý</w:t>
      </w:r>
      <w:r w:rsidRPr="6C367830">
        <w:rPr>
          <w:lang w:bidi="cs-CZ"/>
        </w:rPr>
        <w:t xml:space="preserve"> pozemek </w:t>
      </w:r>
      <w:r w:rsidRPr="6C367830">
        <w:rPr>
          <w:b/>
          <w:bCs/>
          <w:lang w:bidi="cs-CZ"/>
        </w:rPr>
        <w:t>může</w:t>
      </w:r>
      <w:r w:rsidRPr="6C367830">
        <w:rPr>
          <w:lang w:bidi="cs-CZ"/>
        </w:rPr>
        <w:t xml:space="preserve"> být vlastněn </w:t>
      </w:r>
      <w:r w:rsidRPr="6C367830">
        <w:rPr>
          <w:b/>
          <w:bCs/>
          <w:lang w:bidi="cs-CZ"/>
        </w:rPr>
        <w:t>více</w:t>
      </w:r>
      <w:r w:rsidRPr="6C367830">
        <w:rPr>
          <w:lang w:bidi="cs-CZ"/>
        </w:rPr>
        <w:t xml:space="preserve"> osobami</w:t>
      </w:r>
    </w:p>
    <w:p w14:paraId="4E41C562" w14:textId="0D02212C" w:rsidR="00DC7009" w:rsidRPr="00DC7009" w:rsidRDefault="228CFAFB" w:rsidP="6C367830">
      <w:pPr>
        <w:spacing w:line="276" w:lineRule="auto"/>
        <w:rPr>
          <w:lang w:bidi="cs-CZ"/>
        </w:rPr>
      </w:pPr>
      <w:r w:rsidRPr="6C367830">
        <w:rPr>
          <w:b/>
          <w:bCs/>
          <w:lang w:bidi="cs-CZ"/>
        </w:rPr>
        <w:t>Každé</w:t>
      </w:r>
      <w:r w:rsidRPr="6C367830">
        <w:rPr>
          <w:lang w:bidi="cs-CZ"/>
        </w:rPr>
        <w:t xml:space="preserve"> ovoce </w:t>
      </w:r>
      <w:r w:rsidRPr="6C367830">
        <w:rPr>
          <w:b/>
          <w:bCs/>
          <w:lang w:bidi="cs-CZ"/>
        </w:rPr>
        <w:t>může</w:t>
      </w:r>
      <w:r w:rsidRPr="6C367830">
        <w:rPr>
          <w:lang w:bidi="cs-CZ"/>
        </w:rPr>
        <w:t xml:space="preserve"> být </w:t>
      </w:r>
      <w:r w:rsidR="00132503">
        <w:rPr>
          <w:lang w:bidi="cs-CZ"/>
        </w:rPr>
        <w:t>obsaženo ve</w:t>
      </w:r>
      <w:r w:rsidRPr="6C367830">
        <w:rPr>
          <w:lang w:bidi="cs-CZ"/>
        </w:rPr>
        <w:t xml:space="preserve"> </w:t>
      </w:r>
      <w:r w:rsidRPr="6C367830">
        <w:rPr>
          <w:b/>
          <w:bCs/>
          <w:lang w:bidi="cs-CZ"/>
        </w:rPr>
        <w:t>více</w:t>
      </w:r>
      <w:r w:rsidRPr="6C367830">
        <w:rPr>
          <w:lang w:bidi="cs-CZ"/>
        </w:rPr>
        <w:t xml:space="preserve"> m</w:t>
      </w:r>
      <w:r w:rsidR="00132503">
        <w:rPr>
          <w:lang w:bidi="cs-CZ"/>
        </w:rPr>
        <w:t>oštech</w:t>
      </w:r>
    </w:p>
    <w:p w14:paraId="27670CE7" w14:textId="08DBCACD" w:rsidR="00DC7009" w:rsidRPr="00DC7009" w:rsidRDefault="228CFAFB" w:rsidP="6C367830">
      <w:pPr>
        <w:spacing w:line="276" w:lineRule="auto"/>
        <w:rPr>
          <w:lang w:bidi="cs-CZ"/>
        </w:rPr>
      </w:pPr>
      <w:r w:rsidRPr="6C367830">
        <w:rPr>
          <w:b/>
          <w:bCs/>
          <w:lang w:bidi="cs-CZ"/>
        </w:rPr>
        <w:t>Každý</w:t>
      </w:r>
      <w:r w:rsidRPr="6C367830">
        <w:rPr>
          <w:lang w:bidi="cs-CZ"/>
        </w:rPr>
        <w:t xml:space="preserve"> mošt </w:t>
      </w:r>
      <w:r w:rsidRPr="6C367830">
        <w:rPr>
          <w:b/>
          <w:bCs/>
          <w:lang w:bidi="cs-CZ"/>
        </w:rPr>
        <w:t>může</w:t>
      </w:r>
      <w:r w:rsidRPr="6C367830">
        <w:rPr>
          <w:lang w:bidi="cs-CZ"/>
        </w:rPr>
        <w:t xml:space="preserve"> </w:t>
      </w:r>
      <w:r w:rsidR="00132503">
        <w:rPr>
          <w:lang w:bidi="cs-CZ"/>
        </w:rPr>
        <w:t>obsahovat</w:t>
      </w:r>
      <w:r w:rsidRPr="6C367830">
        <w:rPr>
          <w:lang w:bidi="cs-CZ"/>
        </w:rPr>
        <w:t> </w:t>
      </w:r>
      <w:r w:rsidRPr="6C367830">
        <w:rPr>
          <w:b/>
          <w:bCs/>
          <w:lang w:bidi="cs-CZ"/>
        </w:rPr>
        <w:t>více</w:t>
      </w:r>
      <w:r w:rsidRPr="6C367830">
        <w:rPr>
          <w:lang w:bidi="cs-CZ"/>
        </w:rPr>
        <w:t xml:space="preserve"> typů ovoce</w:t>
      </w:r>
    </w:p>
    <w:p w14:paraId="42009F2F" w14:textId="5A0316F7" w:rsidR="00DC7009" w:rsidRPr="00DC7009" w:rsidRDefault="228CFAFB" w:rsidP="6C367830">
      <w:pPr>
        <w:spacing w:line="276" w:lineRule="auto"/>
        <w:rPr>
          <w:lang w:bidi="cs-CZ"/>
        </w:rPr>
      </w:pPr>
      <w:r w:rsidRPr="6C367830">
        <w:rPr>
          <w:b/>
          <w:bCs/>
          <w:lang w:bidi="cs-CZ"/>
        </w:rPr>
        <w:t>Každý</w:t>
      </w:r>
      <w:r w:rsidRPr="6C367830">
        <w:rPr>
          <w:lang w:bidi="cs-CZ"/>
        </w:rPr>
        <w:t xml:space="preserve"> typ ovoce </w:t>
      </w:r>
      <w:r w:rsidRPr="6C367830">
        <w:rPr>
          <w:b/>
          <w:bCs/>
          <w:lang w:bidi="cs-CZ"/>
        </w:rPr>
        <w:t>může</w:t>
      </w:r>
      <w:r w:rsidRPr="6C367830">
        <w:rPr>
          <w:lang w:bidi="cs-CZ"/>
        </w:rPr>
        <w:t xml:space="preserve"> růst na </w:t>
      </w:r>
      <w:r w:rsidRPr="6C367830">
        <w:rPr>
          <w:b/>
          <w:bCs/>
          <w:lang w:bidi="cs-CZ"/>
        </w:rPr>
        <w:t>více</w:t>
      </w:r>
      <w:r w:rsidRPr="6C367830">
        <w:rPr>
          <w:lang w:bidi="cs-CZ"/>
        </w:rPr>
        <w:t xml:space="preserve"> stromech</w:t>
      </w:r>
    </w:p>
    <w:p w14:paraId="7D834791" w14:textId="0D107162" w:rsidR="00DC7009" w:rsidRDefault="228CFAFB" w:rsidP="6C367830">
      <w:pPr>
        <w:spacing w:line="276" w:lineRule="auto"/>
        <w:rPr>
          <w:lang w:bidi="cs-CZ"/>
        </w:rPr>
      </w:pPr>
      <w:r w:rsidRPr="6C367830">
        <w:rPr>
          <w:b/>
          <w:bCs/>
          <w:lang w:bidi="cs-CZ"/>
        </w:rPr>
        <w:t>Každý</w:t>
      </w:r>
      <w:r w:rsidRPr="6C367830">
        <w:rPr>
          <w:lang w:bidi="cs-CZ"/>
        </w:rPr>
        <w:t xml:space="preserve"> strom </w:t>
      </w:r>
      <w:r w:rsidRPr="6C367830">
        <w:rPr>
          <w:b/>
          <w:bCs/>
          <w:lang w:bidi="cs-CZ"/>
        </w:rPr>
        <w:t>musí</w:t>
      </w:r>
      <w:r w:rsidRPr="6C367830">
        <w:rPr>
          <w:lang w:bidi="cs-CZ"/>
        </w:rPr>
        <w:t xml:space="preserve"> obsahovat </w:t>
      </w:r>
      <w:r w:rsidRPr="6C367830">
        <w:rPr>
          <w:b/>
          <w:bCs/>
          <w:lang w:bidi="cs-CZ"/>
        </w:rPr>
        <w:t>právě jeden</w:t>
      </w:r>
      <w:r w:rsidRPr="6C367830">
        <w:rPr>
          <w:lang w:bidi="cs-CZ"/>
        </w:rPr>
        <w:t xml:space="preserve"> typ ovoce</w:t>
      </w:r>
    </w:p>
    <w:p w14:paraId="79C55CB3" w14:textId="77777777" w:rsidR="005036A7" w:rsidRDefault="005036A7" w:rsidP="6C367830">
      <w:pPr>
        <w:spacing w:line="276" w:lineRule="auto"/>
        <w:rPr>
          <w:lang w:bidi="cs-CZ"/>
        </w:rPr>
      </w:pPr>
    </w:p>
    <w:p w14:paraId="532E754E" w14:textId="77777777" w:rsidR="005036A7" w:rsidRPr="00DC7009" w:rsidRDefault="005036A7" w:rsidP="6C367830">
      <w:pPr>
        <w:spacing w:line="276" w:lineRule="auto"/>
        <w:rPr>
          <w:lang w:bidi="cs-CZ"/>
        </w:rPr>
      </w:pPr>
    </w:p>
    <w:p w14:paraId="6051D5C7" w14:textId="77345E6A" w:rsidR="00DC7009" w:rsidRPr="00DC7009" w:rsidRDefault="00DC7009" w:rsidP="6C367830">
      <w:pPr>
        <w:spacing w:line="276" w:lineRule="auto"/>
        <w:rPr>
          <w:lang w:bidi="cs-CZ"/>
        </w:rPr>
      </w:pPr>
    </w:p>
    <w:p w14:paraId="2188F087" w14:textId="4F834B0C" w:rsidR="00C501A3" w:rsidRPr="00110A84" w:rsidRDefault="3A1F32C3" w:rsidP="00110A84">
      <w:pPr>
        <w:pStyle w:val="Nadpis1"/>
        <w:spacing w:line="276" w:lineRule="auto"/>
        <w:rPr>
          <w:sz w:val="40"/>
          <w:szCs w:val="40"/>
          <w:lang w:bidi="cs-CZ"/>
        </w:rPr>
      </w:pPr>
      <w:bookmarkStart w:id="5" w:name="_Toc918822551"/>
      <w:r w:rsidRPr="72774B1D">
        <w:rPr>
          <w:sz w:val="40"/>
          <w:szCs w:val="40"/>
          <w:lang w:bidi="cs-CZ"/>
        </w:rPr>
        <w:t>4</w:t>
      </w:r>
      <w:r w:rsidR="4D0D808A" w:rsidRPr="72774B1D">
        <w:rPr>
          <w:sz w:val="40"/>
          <w:szCs w:val="40"/>
          <w:lang w:bidi="cs-CZ"/>
        </w:rPr>
        <w:t xml:space="preserve">. </w:t>
      </w:r>
      <w:r w:rsidR="7D4D1E96" w:rsidRPr="72774B1D">
        <w:rPr>
          <w:sz w:val="40"/>
          <w:szCs w:val="40"/>
          <w:lang w:bidi="cs-CZ"/>
        </w:rPr>
        <w:t>Integritní omezení</w:t>
      </w:r>
      <w:bookmarkEnd w:id="5"/>
    </w:p>
    <w:p w14:paraId="3E13E30C" w14:textId="245A65D4" w:rsidR="00031703" w:rsidRDefault="1A14C60E" w:rsidP="00110A84">
      <w:pPr>
        <w:numPr>
          <w:ilvl w:val="1"/>
          <w:numId w:val="26"/>
        </w:numPr>
        <w:spacing w:line="276" w:lineRule="auto"/>
        <w:ind w:left="284" w:hanging="284"/>
        <w:rPr>
          <w:lang w:bidi="cs-CZ"/>
        </w:rPr>
      </w:pPr>
      <w:r w:rsidRPr="6C367830">
        <w:rPr>
          <w:lang w:bidi="cs-CZ"/>
        </w:rPr>
        <w:t>Plodiny na polích se vždy obměňují po jednom roce.</w:t>
      </w:r>
    </w:p>
    <w:p w14:paraId="0C21C0C7" w14:textId="1666EA37" w:rsidR="00031703" w:rsidRDefault="1A14C60E" w:rsidP="00110A84">
      <w:pPr>
        <w:numPr>
          <w:ilvl w:val="1"/>
          <w:numId w:val="26"/>
        </w:numPr>
        <w:spacing w:line="276" w:lineRule="auto"/>
        <w:ind w:left="284" w:hanging="284"/>
        <w:rPr>
          <w:lang w:bidi="cs-CZ"/>
        </w:rPr>
      </w:pPr>
      <w:r w:rsidRPr="6C367830">
        <w:rPr>
          <w:lang w:bidi="cs-CZ"/>
        </w:rPr>
        <w:t>Zisk z pozemků se podílníkům vyplácí vždy jednou ročně podle rozměrů pozemku</w:t>
      </w:r>
    </w:p>
    <w:p w14:paraId="0D5B8BC1" w14:textId="48C97263" w:rsidR="001D73C0" w:rsidRDefault="561D9575" w:rsidP="00110A84">
      <w:pPr>
        <w:numPr>
          <w:ilvl w:val="1"/>
          <w:numId w:val="26"/>
        </w:numPr>
        <w:spacing w:line="276" w:lineRule="auto"/>
        <w:ind w:left="284" w:hanging="284"/>
        <w:rPr>
          <w:lang w:bidi="cs-CZ"/>
        </w:rPr>
      </w:pPr>
      <w:r w:rsidRPr="6C367830">
        <w:rPr>
          <w:lang w:bidi="cs-CZ"/>
        </w:rPr>
        <w:t>Ovoce, které je špatné se separátně sklízí přímo do moštárny a je nepodstatné jakého je typu.</w:t>
      </w:r>
    </w:p>
    <w:p w14:paraId="1C74963F" w14:textId="4B0E7C7A" w:rsidR="00031703" w:rsidRDefault="38606ED4" w:rsidP="00110A84">
      <w:pPr>
        <w:numPr>
          <w:ilvl w:val="1"/>
          <w:numId w:val="26"/>
        </w:numPr>
        <w:spacing w:line="276" w:lineRule="auto"/>
        <w:ind w:left="284" w:hanging="284"/>
        <w:rPr>
          <w:lang w:bidi="cs-CZ"/>
        </w:rPr>
      </w:pPr>
      <w:r w:rsidRPr="6C367830">
        <w:rPr>
          <w:lang w:bidi="cs-CZ"/>
        </w:rPr>
        <w:t>Pracovníci a podílníci družstva se evidují jako osoby z důvodu redundance.</w:t>
      </w:r>
    </w:p>
    <w:p w14:paraId="6FB0CFA0" w14:textId="456F67DA" w:rsidR="37651290" w:rsidRDefault="37651290" w:rsidP="00110A84">
      <w:pPr>
        <w:numPr>
          <w:ilvl w:val="1"/>
          <w:numId w:val="26"/>
        </w:numPr>
        <w:spacing w:line="276" w:lineRule="auto"/>
        <w:ind w:left="284" w:hanging="284"/>
        <w:rPr>
          <w:lang w:bidi="cs-CZ"/>
        </w:rPr>
      </w:pPr>
      <w:r w:rsidRPr="6C367830">
        <w:rPr>
          <w:lang w:bidi="cs-CZ"/>
        </w:rPr>
        <w:t>Každá osoba se nemůže podílet na více aktivitách najednou</w:t>
      </w:r>
    </w:p>
    <w:p w14:paraId="7E3F14C1" w14:textId="26D67869" w:rsidR="6C367830" w:rsidRDefault="6C367830" w:rsidP="6C367830">
      <w:pPr>
        <w:spacing w:line="276" w:lineRule="auto"/>
      </w:pPr>
      <w:r w:rsidRPr="6C367830">
        <w:br w:type="page"/>
      </w:r>
    </w:p>
    <w:p w14:paraId="7E95F1F5" w14:textId="0BE1D0B6" w:rsidR="004835CD" w:rsidRDefault="7D4D1E96" w:rsidP="6C367830">
      <w:pPr>
        <w:pStyle w:val="Nadpis1"/>
        <w:spacing w:line="276" w:lineRule="auto"/>
        <w:rPr>
          <w:sz w:val="40"/>
          <w:szCs w:val="40"/>
        </w:rPr>
      </w:pPr>
      <w:bookmarkStart w:id="6" w:name="_Toc1380182292"/>
      <w:r w:rsidRPr="72774B1D">
        <w:rPr>
          <w:sz w:val="40"/>
          <w:szCs w:val="40"/>
        </w:rPr>
        <w:lastRenderedPageBreak/>
        <w:t>Závěr</w:t>
      </w:r>
      <w:bookmarkEnd w:id="6"/>
    </w:p>
    <w:p w14:paraId="66A32C7C" w14:textId="46A9FBE1" w:rsidR="000F3721" w:rsidRPr="000F3721" w:rsidRDefault="5E6A6BE7" w:rsidP="6C367830">
      <w:pPr>
        <w:spacing w:line="276" w:lineRule="auto"/>
      </w:pPr>
      <w:r w:rsidRPr="6C367830">
        <w:t xml:space="preserve">Projekt byl </w:t>
      </w:r>
      <w:r w:rsidR="59D4F895" w:rsidRPr="6C367830">
        <w:t>dosti náročný</w:t>
      </w:r>
      <w:r w:rsidRPr="6C367830">
        <w:t xml:space="preserve">. Přišli jsme na to, že každý krok celého návrhu se dá udělat několika jinými způsoby a žádné dvě práce ze stejného zadání nebudou stejné. Určitě </w:t>
      </w:r>
      <w:r w:rsidR="25298AE3" w:rsidRPr="6C367830">
        <w:t>bychom</w:t>
      </w:r>
      <w:r w:rsidRPr="6C367830">
        <w:t xml:space="preserve"> zlepšili komunikaci</w:t>
      </w:r>
      <w:r w:rsidR="176679F4" w:rsidRPr="6C367830">
        <w:t>, přehodnotili postup</w:t>
      </w:r>
      <w:r w:rsidRPr="6C367830">
        <w:t xml:space="preserve"> </w:t>
      </w:r>
      <w:r w:rsidR="176679F4" w:rsidRPr="6C367830">
        <w:t xml:space="preserve">a přemýšleli dopředu aby se finální diagram nemusel několikrát předělávat. Například při vymýšlení prvního návrhu už přemýšlet nad integritními omezeními abychom nemuseli mazat a přidávat další entity. Ve finále jsme se oba shodli, že projekt byl zábavný a bylo velmi zajímavé vyzkoušet si řešení, které by se mohlo </w:t>
      </w:r>
      <w:r w:rsidR="25298AE3" w:rsidRPr="6C367830">
        <w:t>objevit v našem profesionálním životě.</w:t>
      </w:r>
    </w:p>
    <w:sectPr w:rsidR="000F3721" w:rsidRPr="000F3721" w:rsidSect="00D74666">
      <w:headerReference w:type="default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4B595" w14:textId="77777777" w:rsidR="00D74666" w:rsidRDefault="00D74666">
      <w:r>
        <w:separator/>
      </w:r>
    </w:p>
  </w:endnote>
  <w:endnote w:type="continuationSeparator" w:id="0">
    <w:p w14:paraId="33698FB7" w14:textId="77777777" w:rsidR="00D74666" w:rsidRDefault="00D74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959DA" w14:textId="14A6B008" w:rsidR="002175D6" w:rsidRDefault="002175D6" w:rsidP="6C367830">
    <w:pPr>
      <w:jc w:val="center"/>
      <w:rPr>
        <w:rStyle w:val="slostrnky"/>
        <w:noProof/>
      </w:rPr>
    </w:pPr>
    <w:r w:rsidRPr="6C367830">
      <w:rPr>
        <w:rStyle w:val="slostrnky"/>
        <w:noProof/>
      </w:rPr>
      <w:fldChar w:fldCharType="begin"/>
    </w:r>
    <w:r>
      <w:instrText>PAGE</w:instrText>
    </w:r>
    <w:r w:rsidRPr="6C367830">
      <w:fldChar w:fldCharType="separate"/>
    </w:r>
    <w:r w:rsidR="00110A84">
      <w:rPr>
        <w:noProof/>
      </w:rPr>
      <w:t>2</w:t>
    </w:r>
    <w:r w:rsidRPr="6C367830">
      <w:rPr>
        <w:rStyle w:val="slostrnky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C367830" w14:paraId="7115CCE6" w14:textId="77777777" w:rsidTr="6C367830">
      <w:trPr>
        <w:trHeight w:val="300"/>
      </w:trPr>
      <w:tc>
        <w:tcPr>
          <w:tcW w:w="2765" w:type="dxa"/>
        </w:tcPr>
        <w:p w14:paraId="6E719A69" w14:textId="6FB96E00" w:rsidR="6C367830" w:rsidRDefault="6C367830" w:rsidP="6C367830">
          <w:pPr>
            <w:pStyle w:val="Zhlav"/>
            <w:ind w:left="-115"/>
          </w:pPr>
        </w:p>
      </w:tc>
      <w:tc>
        <w:tcPr>
          <w:tcW w:w="2765" w:type="dxa"/>
        </w:tcPr>
        <w:p w14:paraId="3E4689F9" w14:textId="6B0AAD41" w:rsidR="6C367830" w:rsidRDefault="6C367830" w:rsidP="6C367830">
          <w:pPr>
            <w:pStyle w:val="Zhlav"/>
            <w:jc w:val="center"/>
          </w:pPr>
        </w:p>
      </w:tc>
      <w:tc>
        <w:tcPr>
          <w:tcW w:w="2765" w:type="dxa"/>
        </w:tcPr>
        <w:p w14:paraId="360C0A5F" w14:textId="2AE89D1D" w:rsidR="6C367830" w:rsidRDefault="6C367830" w:rsidP="6C367830">
          <w:pPr>
            <w:pStyle w:val="Zhlav"/>
            <w:ind w:right="-115"/>
            <w:jc w:val="right"/>
          </w:pPr>
        </w:p>
      </w:tc>
    </w:tr>
  </w:tbl>
  <w:p w14:paraId="4BCF6083" w14:textId="6E4ED31C" w:rsidR="6C367830" w:rsidRDefault="6C367830" w:rsidP="6C36783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4BA2" w14:textId="77777777" w:rsidR="00D74666" w:rsidRDefault="00D74666">
      <w:r>
        <w:separator/>
      </w:r>
    </w:p>
  </w:footnote>
  <w:footnote w:type="continuationSeparator" w:id="0">
    <w:p w14:paraId="457D0FE8" w14:textId="77777777" w:rsidR="00D74666" w:rsidRDefault="00D74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C367830" w14:paraId="2C2F4B71" w14:textId="77777777" w:rsidTr="6C367830">
      <w:trPr>
        <w:trHeight w:val="300"/>
      </w:trPr>
      <w:tc>
        <w:tcPr>
          <w:tcW w:w="2765" w:type="dxa"/>
        </w:tcPr>
        <w:p w14:paraId="27B675A9" w14:textId="5C54BBA0" w:rsidR="6C367830" w:rsidRDefault="6C367830" w:rsidP="6C367830">
          <w:pPr>
            <w:pStyle w:val="Zhlav"/>
            <w:ind w:left="-115"/>
          </w:pPr>
        </w:p>
      </w:tc>
      <w:tc>
        <w:tcPr>
          <w:tcW w:w="2765" w:type="dxa"/>
        </w:tcPr>
        <w:p w14:paraId="36A5012F" w14:textId="0F473A92" w:rsidR="6C367830" w:rsidRDefault="6C367830" w:rsidP="6C367830">
          <w:pPr>
            <w:pStyle w:val="Zhlav"/>
            <w:jc w:val="center"/>
          </w:pPr>
        </w:p>
      </w:tc>
      <w:tc>
        <w:tcPr>
          <w:tcW w:w="2765" w:type="dxa"/>
        </w:tcPr>
        <w:p w14:paraId="1AAC3E5E" w14:textId="48BB7222" w:rsidR="6C367830" w:rsidRDefault="6C367830" w:rsidP="6C367830">
          <w:pPr>
            <w:pStyle w:val="Zhlav"/>
            <w:ind w:right="-115"/>
            <w:jc w:val="right"/>
          </w:pPr>
        </w:p>
      </w:tc>
    </w:tr>
  </w:tbl>
  <w:p w14:paraId="276592A0" w14:textId="01D08507" w:rsidR="6C367830" w:rsidRDefault="6C367830" w:rsidP="6C36783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6C367830" w14:paraId="5C77BBD7" w14:textId="77777777" w:rsidTr="6C367830">
      <w:trPr>
        <w:trHeight w:val="300"/>
      </w:trPr>
      <w:tc>
        <w:tcPr>
          <w:tcW w:w="2765" w:type="dxa"/>
        </w:tcPr>
        <w:p w14:paraId="4282FA06" w14:textId="0143B76E" w:rsidR="6C367830" w:rsidRDefault="6C367830" w:rsidP="6C367830">
          <w:pPr>
            <w:pStyle w:val="Zhlav"/>
            <w:ind w:left="-115"/>
          </w:pPr>
        </w:p>
      </w:tc>
      <w:tc>
        <w:tcPr>
          <w:tcW w:w="2765" w:type="dxa"/>
        </w:tcPr>
        <w:p w14:paraId="0AB542DD" w14:textId="0CD0E288" w:rsidR="6C367830" w:rsidRDefault="6C367830" w:rsidP="6C367830">
          <w:pPr>
            <w:pStyle w:val="Zhlav"/>
            <w:jc w:val="center"/>
          </w:pPr>
        </w:p>
      </w:tc>
      <w:tc>
        <w:tcPr>
          <w:tcW w:w="2765" w:type="dxa"/>
        </w:tcPr>
        <w:p w14:paraId="3D0E91B8" w14:textId="0D386200" w:rsidR="6C367830" w:rsidRDefault="6C367830" w:rsidP="6C367830">
          <w:pPr>
            <w:pStyle w:val="Zhlav"/>
            <w:ind w:right="-115"/>
            <w:jc w:val="right"/>
          </w:pPr>
        </w:p>
      </w:tc>
    </w:tr>
  </w:tbl>
  <w:p w14:paraId="5FF9906B" w14:textId="432FBF4A" w:rsidR="6C367830" w:rsidRDefault="6C367830" w:rsidP="6C36783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Polokakontrolnhoseznamu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roveseznamu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slovannadpiskontrolnhoseznamu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A748CE"/>
    <w:multiLevelType w:val="hybridMultilevel"/>
    <w:tmpl w:val="B366E1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76074"/>
    <w:multiLevelType w:val="hybridMultilevel"/>
    <w:tmpl w:val="0144E454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17105"/>
    <w:multiLevelType w:val="multilevel"/>
    <w:tmpl w:val="6CA472C6"/>
    <w:lvl w:ilvl="0">
      <w:start w:val="1"/>
      <w:numFmt w:val="decimal"/>
      <w:pStyle w:val="roveseznamu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6" w15:restartNumberingAfterBreak="0">
    <w:nsid w:val="75FB6D9B"/>
    <w:multiLevelType w:val="multilevel"/>
    <w:tmpl w:val="E7C64E9A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 w15:restartNumberingAfterBreak="0">
    <w:nsid w:val="7BB06994"/>
    <w:multiLevelType w:val="multilevel"/>
    <w:tmpl w:val="E7C64E9A"/>
    <w:lvl w:ilvl="0">
      <w:start w:val="1"/>
      <w:numFmt w:val="upperRoman"/>
      <w:pStyle w:val="roveseznamu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8" w15:restartNumberingAfterBreak="0">
    <w:nsid w:val="7C7B5F00"/>
    <w:multiLevelType w:val="hybridMultilevel"/>
    <w:tmpl w:val="A4A4C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D5160B"/>
    <w:multiLevelType w:val="hybridMultilevel"/>
    <w:tmpl w:val="CF963EF4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892520">
    <w:abstractNumId w:val="7"/>
  </w:num>
  <w:num w:numId="2" w16cid:durableId="1509323044">
    <w:abstractNumId w:val="7"/>
  </w:num>
  <w:num w:numId="3" w16cid:durableId="1009988257">
    <w:abstractNumId w:val="1"/>
  </w:num>
  <w:num w:numId="4" w16cid:durableId="3838008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13338545">
    <w:abstractNumId w:val="5"/>
  </w:num>
  <w:num w:numId="6" w16cid:durableId="8729657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5180129">
    <w:abstractNumId w:val="0"/>
  </w:num>
  <w:num w:numId="8" w16cid:durableId="2084837212">
    <w:abstractNumId w:val="0"/>
    <w:lvlOverride w:ilvl="0">
      <w:lvl w:ilvl="0">
        <w:numFmt w:val="bullet"/>
        <w:pStyle w:val="Polokakontrolnhoseznamu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916400865">
    <w:abstractNumId w:val="2"/>
  </w:num>
  <w:num w:numId="10" w16cid:durableId="616450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73536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36005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620419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421710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373187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79433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03846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6070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068710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323837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578743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407962531">
    <w:abstractNumId w:val="6"/>
  </w:num>
  <w:num w:numId="23" w16cid:durableId="853690457">
    <w:abstractNumId w:val="3"/>
  </w:num>
  <w:num w:numId="24" w16cid:durableId="90511746">
    <w:abstractNumId w:val="4"/>
  </w:num>
  <w:num w:numId="25" w16cid:durableId="513156968">
    <w:abstractNumId w:val="9"/>
  </w:num>
  <w:num w:numId="26" w16cid:durableId="1078404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08"/>
    <w:rsid w:val="00031703"/>
    <w:rsid w:val="00090A00"/>
    <w:rsid w:val="000F3721"/>
    <w:rsid w:val="00110A84"/>
    <w:rsid w:val="0012240C"/>
    <w:rsid w:val="00132503"/>
    <w:rsid w:val="001D73C0"/>
    <w:rsid w:val="001E00A2"/>
    <w:rsid w:val="001E5CE3"/>
    <w:rsid w:val="001F7489"/>
    <w:rsid w:val="002175D6"/>
    <w:rsid w:val="004835CD"/>
    <w:rsid w:val="004876B0"/>
    <w:rsid w:val="004E234A"/>
    <w:rsid w:val="005036A7"/>
    <w:rsid w:val="00535410"/>
    <w:rsid w:val="005EEA1D"/>
    <w:rsid w:val="00664DC7"/>
    <w:rsid w:val="0066775B"/>
    <w:rsid w:val="00782DE8"/>
    <w:rsid w:val="00806934"/>
    <w:rsid w:val="009017A1"/>
    <w:rsid w:val="00A24590"/>
    <w:rsid w:val="00AC4E2A"/>
    <w:rsid w:val="00B2485A"/>
    <w:rsid w:val="00C501A3"/>
    <w:rsid w:val="00D54E3F"/>
    <w:rsid w:val="00D74666"/>
    <w:rsid w:val="00DC7009"/>
    <w:rsid w:val="00DD0FF8"/>
    <w:rsid w:val="00DE0411"/>
    <w:rsid w:val="00E90BF7"/>
    <w:rsid w:val="00ED3108"/>
    <w:rsid w:val="00EF01B8"/>
    <w:rsid w:val="00EF7C7B"/>
    <w:rsid w:val="00F87EAD"/>
    <w:rsid w:val="00FA23C0"/>
    <w:rsid w:val="00FF14EB"/>
    <w:rsid w:val="023CA6BD"/>
    <w:rsid w:val="025824C6"/>
    <w:rsid w:val="027A3919"/>
    <w:rsid w:val="029B1DEA"/>
    <w:rsid w:val="03967815"/>
    <w:rsid w:val="051FCD9C"/>
    <w:rsid w:val="05B1D9DB"/>
    <w:rsid w:val="05DA9EE0"/>
    <w:rsid w:val="0A50A4D5"/>
    <w:rsid w:val="0A73AB80"/>
    <w:rsid w:val="0B57652C"/>
    <w:rsid w:val="0BE5F409"/>
    <w:rsid w:val="0C0F7BE1"/>
    <w:rsid w:val="0CE70496"/>
    <w:rsid w:val="0DC53355"/>
    <w:rsid w:val="0E59C154"/>
    <w:rsid w:val="0EADC3C5"/>
    <w:rsid w:val="0ED9C09C"/>
    <w:rsid w:val="10D2D58A"/>
    <w:rsid w:val="11771D7B"/>
    <w:rsid w:val="1195EB39"/>
    <w:rsid w:val="11ECCB41"/>
    <w:rsid w:val="126E5020"/>
    <w:rsid w:val="1271FFEA"/>
    <w:rsid w:val="12A1287B"/>
    <w:rsid w:val="12E1431A"/>
    <w:rsid w:val="13088F75"/>
    <w:rsid w:val="158BA50B"/>
    <w:rsid w:val="172B53D7"/>
    <w:rsid w:val="176679F4"/>
    <w:rsid w:val="1A14C60E"/>
    <w:rsid w:val="1B66E4DB"/>
    <w:rsid w:val="1C9CD02E"/>
    <w:rsid w:val="1EB6BE4E"/>
    <w:rsid w:val="1EE81A36"/>
    <w:rsid w:val="1F9E45E5"/>
    <w:rsid w:val="213A1646"/>
    <w:rsid w:val="2142A2DF"/>
    <w:rsid w:val="228CB73B"/>
    <w:rsid w:val="228CFAFB"/>
    <w:rsid w:val="22E77B8D"/>
    <w:rsid w:val="244FC41B"/>
    <w:rsid w:val="24EC0564"/>
    <w:rsid w:val="25298AE3"/>
    <w:rsid w:val="255AE78F"/>
    <w:rsid w:val="2760285E"/>
    <w:rsid w:val="277DFFED"/>
    <w:rsid w:val="2791706B"/>
    <w:rsid w:val="27A957CA"/>
    <w:rsid w:val="29BBA58B"/>
    <w:rsid w:val="29FEE671"/>
    <w:rsid w:val="2ADE5C60"/>
    <w:rsid w:val="2C5521D3"/>
    <w:rsid w:val="2D00E9BC"/>
    <w:rsid w:val="2E30974D"/>
    <w:rsid w:val="2ECB0335"/>
    <w:rsid w:val="2F277149"/>
    <w:rsid w:val="300EDB68"/>
    <w:rsid w:val="3066D396"/>
    <w:rsid w:val="326902BE"/>
    <w:rsid w:val="335CB75E"/>
    <w:rsid w:val="339E7458"/>
    <w:rsid w:val="34F02F24"/>
    <w:rsid w:val="3610F96B"/>
    <w:rsid w:val="36370681"/>
    <w:rsid w:val="36D0900C"/>
    <w:rsid w:val="37651290"/>
    <w:rsid w:val="38606ED4"/>
    <w:rsid w:val="3940E104"/>
    <w:rsid w:val="3963397B"/>
    <w:rsid w:val="396EA743"/>
    <w:rsid w:val="39D9C7EE"/>
    <w:rsid w:val="3A1F32C3"/>
    <w:rsid w:val="3A3420CD"/>
    <w:rsid w:val="3B0A77A4"/>
    <w:rsid w:val="3B463CED"/>
    <w:rsid w:val="3D4DCB4D"/>
    <w:rsid w:val="3EDDFFD1"/>
    <w:rsid w:val="3F42EF21"/>
    <w:rsid w:val="3F5FE383"/>
    <w:rsid w:val="410505AB"/>
    <w:rsid w:val="410D545D"/>
    <w:rsid w:val="421C263C"/>
    <w:rsid w:val="422ED5B6"/>
    <w:rsid w:val="42A924BE"/>
    <w:rsid w:val="4396CEE0"/>
    <w:rsid w:val="441F282B"/>
    <w:rsid w:val="4456D4C0"/>
    <w:rsid w:val="44A94E7F"/>
    <w:rsid w:val="452F69C6"/>
    <w:rsid w:val="45540A76"/>
    <w:rsid w:val="45770D11"/>
    <w:rsid w:val="462B0319"/>
    <w:rsid w:val="46EDC095"/>
    <w:rsid w:val="46EEA15C"/>
    <w:rsid w:val="484DE22B"/>
    <w:rsid w:val="48E1D273"/>
    <w:rsid w:val="491E6660"/>
    <w:rsid w:val="496EB2B9"/>
    <w:rsid w:val="49973F6C"/>
    <w:rsid w:val="49E455B7"/>
    <w:rsid w:val="4AFE743C"/>
    <w:rsid w:val="4AFF2C77"/>
    <w:rsid w:val="4B330FCD"/>
    <w:rsid w:val="4B41401C"/>
    <w:rsid w:val="4B51622E"/>
    <w:rsid w:val="4C03FA2A"/>
    <w:rsid w:val="4C197335"/>
    <w:rsid w:val="4D0D808A"/>
    <w:rsid w:val="4D0E530A"/>
    <w:rsid w:val="4D21534E"/>
    <w:rsid w:val="4DED5C65"/>
    <w:rsid w:val="4DF7DC3E"/>
    <w:rsid w:val="4DF8741D"/>
    <w:rsid w:val="4F2AEA3B"/>
    <w:rsid w:val="4FB91096"/>
    <w:rsid w:val="50FE9CA9"/>
    <w:rsid w:val="517FF481"/>
    <w:rsid w:val="52A27413"/>
    <w:rsid w:val="5311FAD0"/>
    <w:rsid w:val="54BBFE2A"/>
    <w:rsid w:val="55DDDD93"/>
    <w:rsid w:val="561D9575"/>
    <w:rsid w:val="56E100EB"/>
    <w:rsid w:val="576039D6"/>
    <w:rsid w:val="57DA72BF"/>
    <w:rsid w:val="57F64101"/>
    <w:rsid w:val="5868CC4D"/>
    <w:rsid w:val="59D4F895"/>
    <w:rsid w:val="59D632D3"/>
    <w:rsid w:val="5A8E86AC"/>
    <w:rsid w:val="5C30EC4A"/>
    <w:rsid w:val="5C3D8A47"/>
    <w:rsid w:val="5CF165E6"/>
    <w:rsid w:val="5D40C564"/>
    <w:rsid w:val="5D63627D"/>
    <w:rsid w:val="5E6A6BE7"/>
    <w:rsid w:val="5FC70A6C"/>
    <w:rsid w:val="6010C2DD"/>
    <w:rsid w:val="60801241"/>
    <w:rsid w:val="61864202"/>
    <w:rsid w:val="61ABA55E"/>
    <w:rsid w:val="6242D95E"/>
    <w:rsid w:val="63221263"/>
    <w:rsid w:val="63F266C8"/>
    <w:rsid w:val="64E6C791"/>
    <w:rsid w:val="652D4515"/>
    <w:rsid w:val="657D4114"/>
    <w:rsid w:val="65CFD0DA"/>
    <w:rsid w:val="6646636A"/>
    <w:rsid w:val="66745496"/>
    <w:rsid w:val="66AB8993"/>
    <w:rsid w:val="6797BF44"/>
    <w:rsid w:val="6857D03B"/>
    <w:rsid w:val="68A11C72"/>
    <w:rsid w:val="697E042C"/>
    <w:rsid w:val="69BF09A4"/>
    <w:rsid w:val="69CA776C"/>
    <w:rsid w:val="6C367830"/>
    <w:rsid w:val="6CF6AA66"/>
    <w:rsid w:val="6DB8A84A"/>
    <w:rsid w:val="6EDC69E4"/>
    <w:rsid w:val="6F1C42A7"/>
    <w:rsid w:val="6F8D86BE"/>
    <w:rsid w:val="6F97DD38"/>
    <w:rsid w:val="70783A45"/>
    <w:rsid w:val="722BD025"/>
    <w:rsid w:val="724E3C58"/>
    <w:rsid w:val="72723E5B"/>
    <w:rsid w:val="72726F9A"/>
    <w:rsid w:val="72774B1D"/>
    <w:rsid w:val="72CF7DFA"/>
    <w:rsid w:val="746B610A"/>
    <w:rsid w:val="74719CB7"/>
    <w:rsid w:val="74AF7BFC"/>
    <w:rsid w:val="74D8A4AD"/>
    <w:rsid w:val="7557896A"/>
    <w:rsid w:val="769F18CF"/>
    <w:rsid w:val="77A13AC3"/>
    <w:rsid w:val="785B08CC"/>
    <w:rsid w:val="79B3390D"/>
    <w:rsid w:val="79DD1AF4"/>
    <w:rsid w:val="7A6B0B50"/>
    <w:rsid w:val="7ACA6335"/>
    <w:rsid w:val="7C75435E"/>
    <w:rsid w:val="7CAA7667"/>
    <w:rsid w:val="7CB91D06"/>
    <w:rsid w:val="7CE5ACCC"/>
    <w:rsid w:val="7D4D1E96"/>
    <w:rsid w:val="7DE7D452"/>
    <w:rsid w:val="7E120387"/>
    <w:rsid w:val="7E29F73D"/>
    <w:rsid w:val="7F637D27"/>
    <w:rsid w:val="7F896045"/>
    <w:rsid w:val="7FE8C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EDD37D"/>
  <w15:docId w15:val="{B210DBF6-EC61-4E56-87CB-584F5822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  <w:lang w:val="cs-CZ" w:eastAsia="cs-CZ" w:bidi="he-IL"/>
    </w:rPr>
  </w:style>
  <w:style w:type="paragraph" w:styleId="Nadpis1">
    <w:name w:val="heading 1"/>
    <w:basedOn w:val="Normln"/>
    <w:next w:val="Normln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dpis2">
    <w:name w:val="heading 2"/>
    <w:basedOn w:val="Normln"/>
    <w:next w:val="Normln"/>
    <w:qFormat/>
    <w:pPr>
      <w:spacing w:line="480" w:lineRule="atLeast"/>
      <w:outlineLvl w:val="1"/>
    </w:pPr>
    <w:rPr>
      <w:b/>
    </w:rPr>
  </w:style>
  <w:style w:type="paragraph" w:styleId="Nadpis3">
    <w:name w:val="heading 3"/>
    <w:basedOn w:val="Normln"/>
    <w:next w:val="Normln"/>
    <w:qFormat/>
    <w:pPr>
      <w:spacing w:line="480" w:lineRule="atLeast"/>
      <w:jc w:val="center"/>
      <w:outlineLvl w:val="2"/>
    </w:pPr>
    <w:rPr>
      <w:b/>
    </w:rPr>
  </w:style>
  <w:style w:type="paragraph" w:styleId="Nadpis4">
    <w:name w:val="heading 4"/>
    <w:basedOn w:val="Normln"/>
    <w:next w:val="Normln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dpis5">
    <w:name w:val="heading 5"/>
    <w:basedOn w:val="Normln"/>
    <w:next w:val="Normln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qFormat/>
    <w:pPr>
      <w:spacing w:before="240" w:after="60"/>
      <w:outlineLvl w:val="6"/>
    </w:pPr>
  </w:style>
  <w:style w:type="paragraph" w:styleId="Nadpis8">
    <w:name w:val="heading 8"/>
    <w:basedOn w:val="Normln"/>
    <w:next w:val="Normln"/>
    <w:qFormat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pPr>
      <w:spacing w:before="3600" w:after="280"/>
      <w:jc w:val="center"/>
    </w:pPr>
    <w:rPr>
      <w:sz w:val="28"/>
      <w:szCs w:val="28"/>
    </w:rPr>
  </w:style>
  <w:style w:type="character" w:customStyle="1" w:styleId="ZkladntextChar">
    <w:name w:val="Základní text Char"/>
    <w:basedOn w:val="Standardnpsmoodstavce"/>
    <w:link w:val="Zkladntext"/>
    <w:locked/>
    <w:rPr>
      <w:snapToGrid w:val="0"/>
      <w:sz w:val="24"/>
      <w:szCs w:val="24"/>
      <w:lang w:val="cs-CZ" w:eastAsia="cs-CZ" w:bidi="cs-CZ"/>
    </w:rPr>
  </w:style>
  <w:style w:type="paragraph" w:styleId="Zkladntext">
    <w:name w:val="Body Text"/>
    <w:basedOn w:val="Normln"/>
    <w:link w:val="Zkladntext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xtbubliny">
    <w:name w:val="Balloon Text"/>
    <w:basedOn w:val="Normln"/>
    <w:semiHidden/>
    <w:rPr>
      <w:rFonts w:ascii="Tahoma" w:hAnsi="Tahoma" w:cs="Tahoma"/>
      <w:sz w:val="16"/>
      <w:szCs w:val="16"/>
    </w:rPr>
  </w:style>
  <w:style w:type="paragraph" w:customStyle="1" w:styleId="roveseznamu1">
    <w:name w:val="Úroveň seznamu 1"/>
    <w:basedOn w:val="Normln"/>
    <w:pPr>
      <w:numPr>
        <w:numId w:val="2"/>
      </w:numPr>
      <w:spacing w:line="480" w:lineRule="atLeast"/>
    </w:pPr>
    <w:rPr>
      <w:lang w:bidi="cs-CZ"/>
    </w:rPr>
  </w:style>
  <w:style w:type="paragraph" w:customStyle="1" w:styleId="roveseznamu2">
    <w:name w:val="Úroveň seznamu 2"/>
    <w:basedOn w:val="Normln"/>
    <w:pPr>
      <w:numPr>
        <w:numId w:val="4"/>
      </w:numPr>
      <w:spacing w:line="480" w:lineRule="atLeast"/>
    </w:pPr>
    <w:rPr>
      <w:lang w:bidi="cs-CZ"/>
    </w:rPr>
  </w:style>
  <w:style w:type="paragraph" w:customStyle="1" w:styleId="roveseznamu3">
    <w:name w:val="Úroveň seznamu 3"/>
    <w:basedOn w:val="Normln"/>
    <w:pPr>
      <w:numPr>
        <w:numId w:val="6"/>
      </w:numPr>
      <w:spacing w:line="480" w:lineRule="atLeast"/>
    </w:pPr>
    <w:rPr>
      <w:lang w:bidi="cs-CZ"/>
    </w:rPr>
  </w:style>
  <w:style w:type="paragraph" w:customStyle="1" w:styleId="Reference">
    <w:name w:val="Reference"/>
    <w:basedOn w:val="Normln"/>
    <w:pPr>
      <w:spacing w:before="240" w:line="480" w:lineRule="atLeast"/>
      <w:ind w:left="720" w:hanging="720"/>
    </w:pPr>
    <w:rPr>
      <w:lang w:bidi="cs-CZ"/>
    </w:rPr>
  </w:style>
  <w:style w:type="paragraph" w:customStyle="1" w:styleId="Polokakontrolnhoseznamu">
    <w:name w:val="Položka kontrolního seznamu"/>
    <w:basedOn w:val="Normln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cs-CZ"/>
    </w:rPr>
  </w:style>
  <w:style w:type="paragraph" w:customStyle="1" w:styleId="Nzevkontrolnhoseznamu">
    <w:name w:val="Název kontrolního seznamu"/>
    <w:basedOn w:val="Normln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cs-CZ"/>
    </w:rPr>
  </w:style>
  <w:style w:type="paragraph" w:customStyle="1" w:styleId="slovannadpiskontrolnhoseznamu">
    <w:name w:val="Číslovaný nadpis kontrolního seznamu"/>
    <w:basedOn w:val="Normln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cs-CZ"/>
    </w:rPr>
  </w:style>
  <w:style w:type="table" w:customStyle="1" w:styleId="Normlntabulka1">
    <w:name w:val="Normální tabulka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table" w:styleId="Mkatabulky">
    <w:name w:val="Table Grid"/>
    <w:basedOn w:val="Normlntabulka"/>
    <w:rsid w:val="00A24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5354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rosttabulka1">
    <w:name w:val="Plain Table 1"/>
    <w:basedOn w:val="Normlntabulka"/>
    <w:uiPriority w:val="41"/>
    <w:rsid w:val="005354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Zhlav">
    <w:name w:val="header"/>
    <w:basedOn w:val="Normln"/>
    <w:link w:val="ZhlavChar"/>
    <w:rsid w:val="001E00A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1E00A2"/>
    <w:rPr>
      <w:sz w:val="24"/>
      <w:szCs w:val="24"/>
      <w:lang w:val="cs-CZ" w:eastAsia="cs-CZ" w:bidi="he-IL"/>
    </w:rPr>
  </w:style>
  <w:style w:type="table" w:styleId="Tabulkasmkou2">
    <w:name w:val="Grid Table 2"/>
    <w:basedOn w:val="Normlntabulka"/>
    <w:uiPriority w:val="47"/>
    <w:rsid w:val="00C501A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Pr>
      <w:color w:val="0000FF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d&#345;ich%20&#352;antr&#367;&#269;ek\AppData\Roaming\Microsoft\Templates\Osnova%20&#353;koln&#237;ho%20refer&#225;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AC6DD24B17643A43B5911557F59D23340400899CD97D2199F748BA22A48D93649A64" ma:contentTypeVersion="58" ma:contentTypeDescription="Create a new document." ma:contentTypeScope="" ma:versionID="cb85242d804791fa63a999220e43a0bf">
  <xsd:schema xmlns:xsd="http://www.w3.org/2001/XMLSchema" xmlns:xs="http://www.w3.org/2001/XMLSchema" xmlns:p="http://schemas.microsoft.com/office/2006/metadata/properties" xmlns:ns2="4eb71313-1cf6-4961-b6ce-0c29fc5284b9" targetNamespace="http://schemas.microsoft.com/office/2006/metadata/properties" ma:root="true" ma:fieldsID="2e13631c6b34a2889e7ce7c8f1efd12b" ns2:_="">
    <xsd:import namespace="4eb71313-1cf6-4961-b6ce-0c29fc5284b9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71313-1cf6-4961-b6ce-0c29fc5284b9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c3f4d027-4fd8-4cc2-8b85-0841a4458da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CA8D83B-96EC-4276-857B-79C0D68D41F2}" ma:internalName="CSXSubmissionMarket" ma:readOnly="false" ma:showField="MarketName" ma:web="4eb71313-1cf6-4961-b6ce-0c29fc5284b9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95c8547-23fd-40ca-83e8-685fb4656d05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3E8746B6-F860-4147-B98C-956DED1CEF1C}" ma:internalName="InProjectListLookup" ma:readOnly="true" ma:showField="InProjectLis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dd8e871c-dee9-4360-89a8-b52fc0509435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3E8746B6-F860-4147-B98C-956DED1CEF1C}" ma:internalName="LastCompleteVersionLookup" ma:readOnly="true" ma:showField="LastComplete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3E8746B6-F860-4147-B98C-956DED1CEF1C}" ma:internalName="LastPreviewErrorLookup" ma:readOnly="true" ma:showField="LastPreview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3E8746B6-F860-4147-B98C-956DED1CEF1C}" ma:internalName="LastPreviewResultLookup" ma:readOnly="true" ma:showField="LastPreview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3E8746B6-F860-4147-B98C-956DED1CEF1C}" ma:internalName="LastPreviewAttemptDateLookup" ma:readOnly="true" ma:showField="LastPreview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3E8746B6-F860-4147-B98C-956DED1CEF1C}" ma:internalName="LastPreviewedByLookup" ma:readOnly="true" ma:showField="LastPreview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3E8746B6-F860-4147-B98C-956DED1CEF1C}" ma:internalName="LastPreviewTimeLookup" ma:readOnly="true" ma:showField="LastPreview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3E8746B6-F860-4147-B98C-956DED1CEF1C}" ma:internalName="LastPreviewVersionLookup" ma:readOnly="true" ma:showField="LastPreview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3E8746B6-F860-4147-B98C-956DED1CEF1C}" ma:internalName="LastPublishErrorLookup" ma:readOnly="true" ma:showField="LastPublishError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3E8746B6-F860-4147-B98C-956DED1CEF1C}" ma:internalName="LastPublishResultLookup" ma:readOnly="true" ma:showField="LastPublishResult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3E8746B6-F860-4147-B98C-956DED1CEF1C}" ma:internalName="LastPublishAttemptDateLookup" ma:readOnly="true" ma:showField="LastPublishAttemptDat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3E8746B6-F860-4147-B98C-956DED1CEF1C}" ma:internalName="LastPublishedByLookup" ma:readOnly="true" ma:showField="LastPublishedBy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3E8746B6-F860-4147-B98C-956DED1CEF1C}" ma:internalName="LastPublishTimeLookup" ma:readOnly="true" ma:showField="LastPublishTi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3E8746B6-F860-4147-B98C-956DED1CEF1C}" ma:internalName="LastPublishVersionLookup" ma:readOnly="true" ma:showField="LastPublishVersion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23C0E5B4-08EA-4DE1-951E-EEC9D1148E55}" ma:internalName="LocLastLocAttemptVersionLookup" ma:readOnly="false" ma:showField="LastLocAttemptVersion" ma:web="4eb71313-1cf6-4961-b6ce-0c29fc5284b9">
      <xsd:simpleType>
        <xsd:restriction base="dms:Lookup"/>
      </xsd:simpleType>
    </xsd:element>
    <xsd:element name="LocLastLocAttemptVersionTypeLookup" ma:index="71" nillable="true" ma:displayName="Loc Last Loc Attempt Version Type" ma:default="" ma:list="{23C0E5B4-08EA-4DE1-951E-EEC9D1148E55}" ma:internalName="LocLastLocAttemptVersionTypeLookup" ma:readOnly="true" ma:showField="LastLocAttemptVersionType" ma:web="4eb71313-1cf6-4961-b6ce-0c29fc5284b9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23C0E5B4-08EA-4DE1-951E-EEC9D1148E55}" ma:internalName="LocNewPublishedVersionLookup" ma:readOnly="true" ma:showField="NewPublishedVersion" ma:web="4eb71313-1cf6-4961-b6ce-0c29fc5284b9">
      <xsd:simpleType>
        <xsd:restriction base="dms:Lookup"/>
      </xsd:simpleType>
    </xsd:element>
    <xsd:element name="LocOverallHandbackStatusLookup" ma:index="75" nillable="true" ma:displayName="Loc Overall Handback Status" ma:default="" ma:list="{23C0E5B4-08EA-4DE1-951E-EEC9D1148E55}" ma:internalName="LocOverallHandbackStatusLookup" ma:readOnly="true" ma:showField="OverallHandbackStatus" ma:web="4eb71313-1cf6-4961-b6ce-0c29fc5284b9">
      <xsd:simpleType>
        <xsd:restriction base="dms:Lookup"/>
      </xsd:simpleType>
    </xsd:element>
    <xsd:element name="LocOverallLocStatusLookup" ma:index="76" nillable="true" ma:displayName="Loc Overall Localize Status" ma:default="" ma:list="{23C0E5B4-08EA-4DE1-951E-EEC9D1148E55}" ma:internalName="LocOverallLocStatusLookup" ma:readOnly="true" ma:showField="OverallLocStatus" ma:web="4eb71313-1cf6-4961-b6ce-0c29fc5284b9">
      <xsd:simpleType>
        <xsd:restriction base="dms:Lookup"/>
      </xsd:simpleType>
    </xsd:element>
    <xsd:element name="LocOverallPreviewStatusLookup" ma:index="77" nillable="true" ma:displayName="Loc Overall Preview Status" ma:default="" ma:list="{23C0E5B4-08EA-4DE1-951E-EEC9D1148E55}" ma:internalName="LocOverallPreviewStatusLookup" ma:readOnly="true" ma:showField="OverallPreviewStatus" ma:web="4eb71313-1cf6-4961-b6ce-0c29fc5284b9">
      <xsd:simpleType>
        <xsd:restriction base="dms:Lookup"/>
      </xsd:simpleType>
    </xsd:element>
    <xsd:element name="LocOverallPublishStatusLookup" ma:index="78" nillable="true" ma:displayName="Loc Overall Publish Status" ma:default="" ma:list="{23C0E5B4-08EA-4DE1-951E-EEC9D1148E55}" ma:internalName="LocOverallPublishStatusLookup" ma:readOnly="true" ma:showField="OverallPublishStatus" ma:web="4eb71313-1cf6-4961-b6ce-0c29fc5284b9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23C0E5B4-08EA-4DE1-951E-EEC9D1148E55}" ma:internalName="LocProcessedForHandoffsLookup" ma:readOnly="true" ma:showField="ProcessedForHandoffs" ma:web="4eb71313-1cf6-4961-b6ce-0c29fc5284b9">
      <xsd:simpleType>
        <xsd:restriction base="dms:Lookup"/>
      </xsd:simpleType>
    </xsd:element>
    <xsd:element name="LocProcessedForMarketsLookup" ma:index="81" nillable="true" ma:displayName="Loc Processed For Markets" ma:default="" ma:list="{23C0E5B4-08EA-4DE1-951E-EEC9D1148E55}" ma:internalName="LocProcessedForMarketsLookup" ma:readOnly="true" ma:showField="ProcessedForMarkets" ma:web="4eb71313-1cf6-4961-b6ce-0c29fc5284b9">
      <xsd:simpleType>
        <xsd:restriction base="dms:Lookup"/>
      </xsd:simpleType>
    </xsd:element>
    <xsd:element name="LocPublishedDependentAssetsLookup" ma:index="82" nillable="true" ma:displayName="Loc Published Dependent Assets" ma:default="" ma:list="{23C0E5B4-08EA-4DE1-951E-EEC9D1148E55}" ma:internalName="LocPublishedDependentAssetsLookup" ma:readOnly="true" ma:showField="PublishedDependentAssets" ma:web="4eb71313-1cf6-4961-b6ce-0c29fc5284b9">
      <xsd:simpleType>
        <xsd:restriction base="dms:Lookup"/>
      </xsd:simpleType>
    </xsd:element>
    <xsd:element name="LocPublishedLinkedAssetsLookup" ma:index="83" nillable="true" ma:displayName="Loc Published Linked Assets" ma:default="" ma:list="{23C0E5B4-08EA-4DE1-951E-EEC9D1148E55}" ma:internalName="LocPublishedLinkedAssetsLookup" ma:readOnly="true" ma:showField="PublishedLinkedAssets" ma:web="4eb71313-1cf6-4961-b6ce-0c29fc5284b9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a64f61a5-8dda-4b60-92b7-5d2a1238c06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CA8D83B-96EC-4276-857B-79C0D68D41F2}" ma:internalName="Markets" ma:readOnly="false" ma:showField="MarketName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3E8746B6-F860-4147-B98C-956DED1CEF1C}" ma:internalName="NumOfRatingsLookup" ma:readOnly="true" ma:showField="NumOfRating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3E8746B6-F860-4147-B98C-956DED1CEF1C}" ma:internalName="PublishStatusLookup" ma:readOnly="false" ma:showField="PublishStatus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cb8549bf-ef8d-4a3b-b930-30a5e5f6ddc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4e3c5e03-5af4-47a0-b7f8-ada82367dacf}" ma:internalName="TaxCatchAll" ma:showField="CatchAllData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4e3c5e03-5af4-47a0-b7f8-ada82367dacf}" ma:internalName="TaxCatchAllLabel" ma:readOnly="true" ma:showField="CatchAllDataLabel" ma:web="4eb71313-1cf6-4961-b6ce-0c29fc5284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eb71313-1cf6-4961-b6ce-0c29fc5284b9">false</MarketSpecific>
    <ApprovalStatus xmlns="4eb71313-1cf6-4961-b6ce-0c29fc5284b9">InProgress</ApprovalStatus>
    <LocComments xmlns="4eb71313-1cf6-4961-b6ce-0c29fc5284b9" xsi:nil="true"/>
    <DirectSourceMarket xmlns="4eb71313-1cf6-4961-b6ce-0c29fc5284b9">english</DirectSourceMarket>
    <ThumbnailAssetId xmlns="4eb71313-1cf6-4961-b6ce-0c29fc5284b9" xsi:nil="true"/>
    <PrimaryImageGen xmlns="4eb71313-1cf6-4961-b6ce-0c29fc5284b9">true</PrimaryImageGen>
    <LegacyData xmlns="4eb71313-1cf6-4961-b6ce-0c29fc5284b9" xsi:nil="true"/>
    <TPFriendlyName xmlns="4eb71313-1cf6-4961-b6ce-0c29fc5284b9" xsi:nil="true"/>
    <NumericId xmlns="4eb71313-1cf6-4961-b6ce-0c29fc5284b9" xsi:nil="true"/>
    <LocRecommendedHandoff xmlns="4eb71313-1cf6-4961-b6ce-0c29fc5284b9" xsi:nil="true"/>
    <BlockPublish xmlns="4eb71313-1cf6-4961-b6ce-0c29fc5284b9">false</BlockPublish>
    <BusinessGroup xmlns="4eb71313-1cf6-4961-b6ce-0c29fc5284b9" xsi:nil="true"/>
    <OpenTemplate xmlns="4eb71313-1cf6-4961-b6ce-0c29fc5284b9">true</OpenTemplate>
    <SourceTitle xmlns="4eb71313-1cf6-4961-b6ce-0c29fc5284b9">Outline for school report</SourceTitle>
    <APEditor xmlns="4eb71313-1cf6-4961-b6ce-0c29fc5284b9">
      <UserInfo>
        <DisplayName/>
        <AccountId xsi:nil="true"/>
        <AccountType/>
      </UserInfo>
    </APEditor>
    <UALocComments xmlns="4eb71313-1cf6-4961-b6ce-0c29fc5284b9">2007 Template UpLeveling Do Not HandOff</UALocComments>
    <IntlLangReviewDate xmlns="4eb71313-1cf6-4961-b6ce-0c29fc5284b9" xsi:nil="true"/>
    <PublishStatusLookup xmlns="4eb71313-1cf6-4961-b6ce-0c29fc5284b9">
      <Value>346660</Value>
      <Value>346668</Value>
    </PublishStatusLookup>
    <ParentAssetId xmlns="4eb71313-1cf6-4961-b6ce-0c29fc5284b9" xsi:nil="true"/>
    <FeatureTagsTaxHTField0 xmlns="4eb71313-1cf6-4961-b6ce-0c29fc5284b9">
      <Terms xmlns="http://schemas.microsoft.com/office/infopath/2007/PartnerControls"/>
    </FeatureTagsTaxHTField0>
    <MachineTranslated xmlns="4eb71313-1cf6-4961-b6ce-0c29fc5284b9">false</MachineTranslated>
    <Providers xmlns="4eb71313-1cf6-4961-b6ce-0c29fc5284b9" xsi:nil="true"/>
    <OriginalSourceMarket xmlns="4eb71313-1cf6-4961-b6ce-0c29fc5284b9">english</OriginalSourceMarket>
    <APDescription xmlns="4eb71313-1cf6-4961-b6ce-0c29fc5284b9" xsi:nil="true"/>
    <ContentItem xmlns="4eb71313-1cf6-4961-b6ce-0c29fc5284b9" xsi:nil="true"/>
    <ClipArtFilename xmlns="4eb71313-1cf6-4961-b6ce-0c29fc5284b9" xsi:nil="true"/>
    <TPInstallLocation xmlns="4eb71313-1cf6-4961-b6ce-0c29fc5284b9" xsi:nil="true"/>
    <TimesCloned xmlns="4eb71313-1cf6-4961-b6ce-0c29fc5284b9" xsi:nil="true"/>
    <PublishTargets xmlns="4eb71313-1cf6-4961-b6ce-0c29fc5284b9">OfficeOnline,OfficeOnlineVNext</PublishTargets>
    <AcquiredFrom xmlns="4eb71313-1cf6-4961-b6ce-0c29fc5284b9">Internal MS</AcquiredFrom>
    <AssetStart xmlns="4eb71313-1cf6-4961-b6ce-0c29fc5284b9">2012-01-06T18:26:00+00:00</AssetStart>
    <FriendlyTitle xmlns="4eb71313-1cf6-4961-b6ce-0c29fc5284b9" xsi:nil="true"/>
    <Provider xmlns="4eb71313-1cf6-4961-b6ce-0c29fc5284b9" xsi:nil="true"/>
    <LastHandOff xmlns="4eb71313-1cf6-4961-b6ce-0c29fc5284b9" xsi:nil="true"/>
    <Manager xmlns="4eb71313-1cf6-4961-b6ce-0c29fc5284b9" xsi:nil="true"/>
    <UALocRecommendation xmlns="4eb71313-1cf6-4961-b6ce-0c29fc5284b9">Localize</UALocRecommendation>
    <ArtSampleDocs xmlns="4eb71313-1cf6-4961-b6ce-0c29fc5284b9" xsi:nil="true"/>
    <UACurrentWords xmlns="4eb71313-1cf6-4961-b6ce-0c29fc5284b9" xsi:nil="true"/>
    <TPClientViewer xmlns="4eb71313-1cf6-4961-b6ce-0c29fc5284b9" xsi:nil="true"/>
    <TemplateStatus xmlns="4eb71313-1cf6-4961-b6ce-0c29fc5284b9">Complete</TemplateStatus>
    <ShowIn xmlns="4eb71313-1cf6-4961-b6ce-0c29fc5284b9">Show everywhere</ShowIn>
    <CSXHash xmlns="4eb71313-1cf6-4961-b6ce-0c29fc5284b9" xsi:nil="true"/>
    <Downloads xmlns="4eb71313-1cf6-4961-b6ce-0c29fc5284b9">0</Downloads>
    <VoteCount xmlns="4eb71313-1cf6-4961-b6ce-0c29fc5284b9" xsi:nil="true"/>
    <OOCacheId xmlns="4eb71313-1cf6-4961-b6ce-0c29fc5284b9" xsi:nil="true"/>
    <IsDeleted xmlns="4eb71313-1cf6-4961-b6ce-0c29fc5284b9">false</IsDeleted>
    <InternalTagsTaxHTField0 xmlns="4eb71313-1cf6-4961-b6ce-0c29fc5284b9">
      <Terms xmlns="http://schemas.microsoft.com/office/infopath/2007/PartnerControls"/>
    </InternalTagsTaxHTField0>
    <UANotes xmlns="4eb71313-1cf6-4961-b6ce-0c29fc5284b9">2003 to 2007 conversion</UANotes>
    <AssetExpire xmlns="4eb71313-1cf6-4961-b6ce-0c29fc5284b9">2035-01-01T08:00:00+00:00</AssetExpire>
    <CSXSubmissionMarket xmlns="4eb71313-1cf6-4961-b6ce-0c29fc5284b9" xsi:nil="true"/>
    <DSATActionTaken xmlns="4eb71313-1cf6-4961-b6ce-0c29fc5284b9" xsi:nil="true"/>
    <SubmitterId xmlns="4eb71313-1cf6-4961-b6ce-0c29fc5284b9" xsi:nil="true"/>
    <EditorialTags xmlns="4eb71313-1cf6-4961-b6ce-0c29fc5284b9" xsi:nil="true"/>
    <TPExecutable xmlns="4eb71313-1cf6-4961-b6ce-0c29fc5284b9" xsi:nil="true"/>
    <CSXSubmissionDate xmlns="4eb71313-1cf6-4961-b6ce-0c29fc5284b9" xsi:nil="true"/>
    <CSXUpdate xmlns="4eb71313-1cf6-4961-b6ce-0c29fc5284b9">false</CSXUpdate>
    <AssetType xmlns="4eb71313-1cf6-4961-b6ce-0c29fc5284b9">TP</AssetType>
    <ApprovalLog xmlns="4eb71313-1cf6-4961-b6ce-0c29fc5284b9" xsi:nil="true"/>
    <BugNumber xmlns="4eb71313-1cf6-4961-b6ce-0c29fc5284b9" xsi:nil="true"/>
    <OriginAsset xmlns="4eb71313-1cf6-4961-b6ce-0c29fc5284b9" xsi:nil="true"/>
    <TPComponent xmlns="4eb71313-1cf6-4961-b6ce-0c29fc5284b9" xsi:nil="true"/>
    <Milestone xmlns="4eb71313-1cf6-4961-b6ce-0c29fc5284b9" xsi:nil="true"/>
    <RecommendationsModifier xmlns="4eb71313-1cf6-4961-b6ce-0c29fc5284b9" xsi:nil="true"/>
    <AssetId xmlns="4eb71313-1cf6-4961-b6ce-0c29fc5284b9">TP102811601</AssetId>
    <PolicheckWords xmlns="4eb71313-1cf6-4961-b6ce-0c29fc5284b9" xsi:nil="true"/>
    <TPLaunchHelpLink xmlns="4eb71313-1cf6-4961-b6ce-0c29fc5284b9" xsi:nil="true"/>
    <IntlLocPriority xmlns="4eb71313-1cf6-4961-b6ce-0c29fc5284b9" xsi:nil="true"/>
    <TPApplication xmlns="4eb71313-1cf6-4961-b6ce-0c29fc5284b9" xsi:nil="true"/>
    <IntlLangReviewer xmlns="4eb71313-1cf6-4961-b6ce-0c29fc5284b9" xsi:nil="true"/>
    <HandoffToMSDN xmlns="4eb71313-1cf6-4961-b6ce-0c29fc5284b9" xsi:nil="true"/>
    <PlannedPubDate xmlns="4eb71313-1cf6-4961-b6ce-0c29fc5284b9" xsi:nil="true"/>
    <CrawlForDependencies xmlns="4eb71313-1cf6-4961-b6ce-0c29fc5284b9">false</CrawlForDependencies>
    <LocLastLocAttemptVersionLookup xmlns="4eb71313-1cf6-4961-b6ce-0c29fc5284b9">758016</LocLastLocAttemptVersionLookup>
    <TrustLevel xmlns="4eb71313-1cf6-4961-b6ce-0c29fc5284b9">1 Microsoft Managed Content</TrustLevel>
    <CampaignTagsTaxHTField0 xmlns="4eb71313-1cf6-4961-b6ce-0c29fc5284b9">
      <Terms xmlns="http://schemas.microsoft.com/office/infopath/2007/PartnerControls"/>
    </CampaignTagsTaxHTField0>
    <TPNamespace xmlns="4eb71313-1cf6-4961-b6ce-0c29fc5284b9" xsi:nil="true"/>
    <TaxCatchAll xmlns="4eb71313-1cf6-4961-b6ce-0c29fc5284b9"/>
    <IsSearchable xmlns="4eb71313-1cf6-4961-b6ce-0c29fc5284b9">true</IsSearchable>
    <TemplateTemplateType xmlns="4eb71313-1cf6-4961-b6ce-0c29fc5284b9">Word 2007 Default</TemplateTemplateType>
    <Markets xmlns="4eb71313-1cf6-4961-b6ce-0c29fc5284b9"/>
    <IntlLangReview xmlns="4eb71313-1cf6-4961-b6ce-0c29fc5284b9">false</IntlLangReview>
    <UAProjectedTotalWords xmlns="4eb71313-1cf6-4961-b6ce-0c29fc5284b9" xsi:nil="true"/>
    <OutputCachingOn xmlns="4eb71313-1cf6-4961-b6ce-0c29fc5284b9">false</OutputCachingOn>
    <LocMarketGroupTiers2 xmlns="4eb71313-1cf6-4961-b6ce-0c29fc5284b9">,t:Tier 1,t:Tier 2,t:Tier 3,</LocMarketGroupTiers2>
    <APAuthor xmlns="4eb71313-1cf6-4961-b6ce-0c29fc5284b9">
      <UserInfo>
        <DisplayName/>
        <AccountId>2721</AccountId>
        <AccountType/>
      </UserInfo>
    </APAuthor>
    <TPCommandLine xmlns="4eb71313-1cf6-4961-b6ce-0c29fc5284b9" xsi:nil="true"/>
    <LocManualTestRequired xmlns="4eb71313-1cf6-4961-b6ce-0c29fc5284b9">false</LocManualTestRequired>
    <TPAppVersion xmlns="4eb71313-1cf6-4961-b6ce-0c29fc5284b9" xsi:nil="true"/>
    <EditorialStatus xmlns="4eb71313-1cf6-4961-b6ce-0c29fc5284b9" xsi:nil="true"/>
    <LastModifiedDateTime xmlns="4eb71313-1cf6-4961-b6ce-0c29fc5284b9" xsi:nil="true"/>
    <TPLaunchHelpLinkType xmlns="4eb71313-1cf6-4961-b6ce-0c29fc5284b9">Template</TPLaunchHelpLinkType>
    <OriginalRelease xmlns="4eb71313-1cf6-4961-b6ce-0c29fc5284b9">14</OriginalRelease>
    <ScenarioTagsTaxHTField0 xmlns="4eb71313-1cf6-4961-b6ce-0c29fc5284b9">
      <Terms xmlns="http://schemas.microsoft.com/office/infopath/2007/PartnerControls"/>
    </ScenarioTagsTaxHTField0>
    <LocalizationTagsTaxHTField0 xmlns="4eb71313-1cf6-4961-b6ce-0c29fc5284b9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C0E0F870-A4D0-46D4-B0FB-1F77DB422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71313-1cf6-4961-b6ce-0c29fc5284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274077-CE29-410C-B3A9-D9FDD875B5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85F2D7-4A8B-433B-A2EF-2AB4E1F25F18}">
  <ds:schemaRefs>
    <ds:schemaRef ds:uri="http://schemas.microsoft.com/office/2006/metadata/properties"/>
    <ds:schemaRef ds:uri="http://schemas.microsoft.com/office/infopath/2007/PartnerControls"/>
    <ds:schemaRef ds:uri="4eb71313-1cf6-4961-b6ce-0c29fc5284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Osnova školního referátu.dotx</Template>
  <TotalTime>43</TotalTime>
  <Pages>7</Pages>
  <Words>539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Jindřich Šantrůček</dc:creator>
  <cp:keywords/>
  <dc:description/>
  <cp:lastModifiedBy>Jindřich Šantrůček</cp:lastModifiedBy>
  <cp:revision>9</cp:revision>
  <dcterms:created xsi:type="dcterms:W3CDTF">2024-03-10T21:10:00Z</dcterms:created>
  <dcterms:modified xsi:type="dcterms:W3CDTF">2024-03-12T19:54:00Z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TC010183721029</vt:lpwstr>
  </property>
  <property fmtid="{D5CDD505-2E9C-101B-9397-08002B2CF9AE}" pid="3" name="InternalTags">
    <vt:lpwstr/>
  </property>
  <property fmtid="{D5CDD505-2E9C-101B-9397-08002B2CF9AE}" pid="4" name="ContentTypeId">
    <vt:lpwstr>0x010100AC6DD24B17643A43B5911557F59D23340400899CD97D2199F748BA22A48D93649A64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14396900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